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C4066" w14:textId="77777777" w:rsidR="00FD12B2" w:rsidRPr="00FD12B2" w:rsidRDefault="00F90873" w:rsidP="00FD12B2">
      <w:pPr>
        <w:pStyle w:val="Text"/>
      </w:pPr>
      <w:r>
        <w:tab/>
      </w:r>
    </w:p>
    <w:p w14:paraId="40CF3231" w14:textId="77777777" w:rsidR="00FD12B2" w:rsidRDefault="00FD12B2" w:rsidP="00FD12B2">
      <w:pPr>
        <w:pStyle w:val="docDate"/>
      </w:pPr>
      <w:r>
        <w:rPr>
          <w:rFonts w:ascii="Arial" w:hAnsi="Arial" w:cs="Arial"/>
        </w:rPr>
        <w:tab/>
      </w:r>
    </w:p>
    <w:p w14:paraId="67C550EC" w14:textId="77777777" w:rsidR="00FD12B2" w:rsidRPr="007F06FB" w:rsidRDefault="00167DBF" w:rsidP="000E36F7">
      <w:pPr>
        <w:pStyle w:val="docTitle"/>
        <w:tabs>
          <w:tab w:val="clear" w:pos="9356"/>
          <w:tab w:val="right" w:pos="9214"/>
        </w:tabs>
        <w:rPr>
          <w:rFonts w:ascii="Arial" w:hAnsi="Arial" w:cs="Arial"/>
          <w:b w:val="0"/>
          <w:bCs w:val="0"/>
          <w:sz w:val="24"/>
        </w:rPr>
      </w:pPr>
      <w:r>
        <w:t xml:space="preserve">Übungsblatt </w:t>
      </w:r>
      <w:r w:rsidR="00C21B2F">
        <w:t>X</w:t>
      </w:r>
      <w:r w:rsidR="00FD12B2">
        <w:tab/>
      </w:r>
      <w:r w:rsidR="00FD12B2">
        <w:rPr>
          <w:rFonts w:ascii="Arial" w:hAnsi="Arial" w:cs="Arial"/>
          <w:b w:val="0"/>
          <w:bCs w:val="0"/>
          <w:sz w:val="24"/>
        </w:rPr>
        <w:t xml:space="preserve">Ausgabe: </w:t>
      </w:r>
      <w:r w:rsidR="007F06FB">
        <w:rPr>
          <w:rFonts w:ascii="Arial" w:hAnsi="Arial" w:cs="Arial"/>
          <w:b w:val="0"/>
          <w:bCs w:val="0"/>
          <w:sz w:val="24"/>
        </w:rPr>
        <w:t>XX.XX.XXXX</w:t>
      </w:r>
    </w:p>
    <w:p w14:paraId="17BE66BF" w14:textId="77777777" w:rsidR="00FD12B2" w:rsidRDefault="00FD12B2" w:rsidP="000E36F7">
      <w:pPr>
        <w:pStyle w:val="docTitle"/>
        <w:tabs>
          <w:tab w:val="clear" w:pos="9356"/>
          <w:tab w:val="right" w:pos="9214"/>
        </w:tabs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 w:val="0"/>
          <w:bCs w:val="0"/>
          <w:sz w:val="24"/>
        </w:rPr>
        <w:t>Abgabe</w:t>
      </w:r>
      <w:r w:rsidR="00317AA6">
        <w:rPr>
          <w:rFonts w:ascii="Arial" w:hAnsi="Arial" w:cs="Arial"/>
          <w:b w:val="0"/>
          <w:bCs w:val="0"/>
          <w:sz w:val="24"/>
        </w:rPr>
        <w:t xml:space="preserve"> (vor </w:t>
      </w:r>
      <w:r w:rsidR="00F265AA">
        <w:rPr>
          <w:rFonts w:ascii="Arial" w:hAnsi="Arial" w:cs="Arial"/>
          <w:b w:val="0"/>
          <w:bCs w:val="0"/>
          <w:sz w:val="24"/>
        </w:rPr>
        <w:t>der Vorlesung)</w:t>
      </w:r>
      <w:r>
        <w:rPr>
          <w:rFonts w:ascii="Arial" w:hAnsi="Arial" w:cs="Arial"/>
          <w:b w:val="0"/>
          <w:bCs w:val="0"/>
          <w:sz w:val="24"/>
        </w:rPr>
        <w:t xml:space="preserve">: </w:t>
      </w:r>
      <w:r w:rsidR="007F06FB">
        <w:rPr>
          <w:rFonts w:ascii="Arial" w:hAnsi="Arial" w:cs="Arial"/>
          <w:b w:val="0"/>
          <w:bCs w:val="0"/>
          <w:sz w:val="24"/>
        </w:rPr>
        <w:t>XX.XX.XXXX</w:t>
      </w:r>
    </w:p>
    <w:p w14:paraId="7E786E45" w14:textId="77777777" w:rsidR="00FD12B2" w:rsidRDefault="00FD12B2" w:rsidP="00FD12B2">
      <w:pPr>
        <w:pStyle w:val="docTitle"/>
      </w:pPr>
    </w:p>
    <w:p w14:paraId="6D2B58CE" w14:textId="77777777" w:rsidR="00FD12B2" w:rsidRDefault="00FD12B2" w:rsidP="00FD12B2">
      <w:pPr>
        <w:pStyle w:val="docTitle"/>
      </w:pPr>
    </w:p>
    <w:p w14:paraId="32FACDE6" w14:textId="77777777" w:rsidR="00FD12B2" w:rsidRDefault="00FD12B2" w:rsidP="00FD12B2">
      <w:pPr>
        <w:pStyle w:val="docTitle"/>
      </w:pPr>
    </w:p>
    <w:p w14:paraId="5AB9BC28" w14:textId="77777777" w:rsidR="00FD12B2" w:rsidRPr="0065031A" w:rsidRDefault="00FD12B2" w:rsidP="000E36F7">
      <w:pPr>
        <w:pStyle w:val="Text"/>
        <w:tabs>
          <w:tab w:val="left" w:pos="1276"/>
        </w:tabs>
        <w:ind w:left="1560" w:hanging="1560"/>
        <w:jc w:val="both"/>
        <w:rPr>
          <w:rFonts w:ascii="Arial" w:hAnsi="Arial" w:cs="Arial"/>
          <w:sz w:val="24"/>
        </w:rPr>
      </w:pPr>
      <w:r w:rsidRPr="000D32AF">
        <w:rPr>
          <w:rFonts w:ascii="Arial" w:hAnsi="Arial" w:cs="Arial"/>
          <w:b/>
          <w:sz w:val="24"/>
          <w:u w:val="single"/>
        </w:rPr>
        <w:t>Hinweise</w:t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ab/>
        <w:t>D</w:t>
      </w:r>
      <w:r w:rsidRPr="0065031A">
        <w:rPr>
          <w:rFonts w:ascii="Arial" w:hAnsi="Arial" w:cs="Arial"/>
          <w:sz w:val="24"/>
        </w:rPr>
        <w:t>ie Abnahme der Übungen gilt als Prüfungsleistung. Bei einer Verhi</w:t>
      </w:r>
      <w:r w:rsidRPr="0065031A">
        <w:rPr>
          <w:rFonts w:ascii="Arial" w:hAnsi="Arial" w:cs="Arial"/>
          <w:sz w:val="24"/>
        </w:rPr>
        <w:t>n</w:t>
      </w:r>
      <w:r w:rsidRPr="0065031A">
        <w:rPr>
          <w:rFonts w:ascii="Arial" w:hAnsi="Arial" w:cs="Arial"/>
          <w:sz w:val="24"/>
        </w:rPr>
        <w:t>derung durch Krankheit ist eine ärztliche Bescheinigung der Arbeitsu</w:t>
      </w:r>
      <w:r w:rsidRPr="0065031A">
        <w:rPr>
          <w:rFonts w:ascii="Arial" w:hAnsi="Arial" w:cs="Arial"/>
          <w:sz w:val="24"/>
        </w:rPr>
        <w:t>n</w:t>
      </w:r>
      <w:r w:rsidRPr="0065031A">
        <w:rPr>
          <w:rFonts w:ascii="Arial" w:hAnsi="Arial" w:cs="Arial"/>
          <w:sz w:val="24"/>
        </w:rPr>
        <w:t>fähigkeit vorzulegen.</w:t>
      </w:r>
    </w:p>
    <w:p w14:paraId="22742EF0" w14:textId="77777777" w:rsidR="00FD12B2" w:rsidRPr="0065031A" w:rsidRDefault="00FD12B2" w:rsidP="000E36F7">
      <w:pPr>
        <w:pStyle w:val="Text"/>
        <w:tabs>
          <w:tab w:val="left" w:pos="1276"/>
        </w:tabs>
        <w:ind w:left="1560" w:hanging="15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ab/>
        <w:t>Z</w:t>
      </w:r>
      <w:r w:rsidRPr="0065031A">
        <w:rPr>
          <w:rFonts w:ascii="Arial" w:hAnsi="Arial" w:cs="Arial"/>
          <w:sz w:val="24"/>
        </w:rPr>
        <w:t>ur Abnahme müssen die Ergebnisse (</w:t>
      </w:r>
      <w:r w:rsidR="000E36F7">
        <w:rPr>
          <w:rFonts w:ascii="Arial" w:hAnsi="Arial" w:cs="Arial"/>
          <w:sz w:val="24"/>
        </w:rPr>
        <w:t>Pseudoc</w:t>
      </w:r>
      <w:r w:rsidRPr="0065031A">
        <w:rPr>
          <w:rFonts w:ascii="Arial" w:hAnsi="Arial" w:cs="Arial"/>
          <w:sz w:val="24"/>
        </w:rPr>
        <w:t xml:space="preserve">ode, </w:t>
      </w:r>
      <w:r w:rsidR="005E0A37">
        <w:rPr>
          <w:rFonts w:ascii="Arial" w:hAnsi="Arial" w:cs="Arial"/>
          <w:sz w:val="24"/>
        </w:rPr>
        <w:t>Code</w:t>
      </w:r>
      <w:r w:rsidR="006255ED">
        <w:rPr>
          <w:rFonts w:ascii="Arial" w:hAnsi="Arial" w:cs="Arial"/>
          <w:sz w:val="24"/>
        </w:rPr>
        <w:t xml:space="preserve"> etc.</w:t>
      </w:r>
      <w:r w:rsidRPr="0065031A">
        <w:rPr>
          <w:rFonts w:ascii="Arial" w:hAnsi="Arial" w:cs="Arial"/>
          <w:sz w:val="24"/>
        </w:rPr>
        <w:t>) – s</w:t>
      </w:r>
      <w:r w:rsidRPr="0065031A">
        <w:rPr>
          <w:rFonts w:ascii="Arial" w:hAnsi="Arial" w:cs="Arial"/>
          <w:sz w:val="24"/>
        </w:rPr>
        <w:t>o</w:t>
      </w:r>
      <w:r w:rsidRPr="0065031A">
        <w:rPr>
          <w:rFonts w:ascii="Arial" w:hAnsi="Arial" w:cs="Arial"/>
          <w:sz w:val="24"/>
        </w:rPr>
        <w:t>weit nichts anderes angegeben ist – schriftlich (ausgedruckt) vorliegen</w:t>
      </w:r>
      <w:r>
        <w:rPr>
          <w:rFonts w:ascii="Arial" w:hAnsi="Arial" w:cs="Arial"/>
          <w:sz w:val="24"/>
        </w:rPr>
        <w:t>.</w:t>
      </w:r>
    </w:p>
    <w:p w14:paraId="5E396FF2" w14:textId="77777777" w:rsidR="00FD12B2" w:rsidRDefault="00FD12B2" w:rsidP="000E36F7">
      <w:pPr>
        <w:pStyle w:val="Text"/>
        <w:tabs>
          <w:tab w:val="left" w:pos="1276"/>
        </w:tabs>
        <w:ind w:left="1560" w:hanging="15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ab/>
        <w:t>B</w:t>
      </w:r>
      <w:r w:rsidRPr="0065031A">
        <w:rPr>
          <w:rFonts w:ascii="Arial" w:hAnsi="Arial" w:cs="Arial"/>
          <w:sz w:val="24"/>
        </w:rPr>
        <w:t>ei der Abnahme der Übung ist der Studentenausweis vorzulegen.</w:t>
      </w:r>
    </w:p>
    <w:p w14:paraId="5C88910C" w14:textId="77777777" w:rsidR="00FD12B2" w:rsidRDefault="00FD12B2" w:rsidP="00FD12B2">
      <w:pPr>
        <w:pStyle w:val="Text"/>
        <w:tabs>
          <w:tab w:val="left" w:pos="1276"/>
        </w:tabs>
        <w:ind w:left="1560" w:hanging="1560"/>
        <w:rPr>
          <w:rFonts w:ascii="Arial" w:hAnsi="Arial" w:cs="Arial"/>
          <w:sz w:val="24"/>
        </w:rPr>
      </w:pPr>
    </w:p>
    <w:p w14:paraId="7E31560B" w14:textId="77777777" w:rsidR="00FD12B2" w:rsidRDefault="00FD12B2" w:rsidP="00FD12B2">
      <w:pPr>
        <w:pStyle w:val="Text"/>
        <w:tabs>
          <w:tab w:val="left" w:pos="1276"/>
        </w:tabs>
        <w:ind w:left="1560" w:hanging="1560"/>
        <w:rPr>
          <w:rFonts w:ascii="Arial" w:hAnsi="Arial" w:cs="Arial"/>
          <w:sz w:val="24"/>
        </w:rPr>
      </w:pPr>
    </w:p>
    <w:p w14:paraId="45BED849" w14:textId="77777777" w:rsidR="000541DA" w:rsidRDefault="000541DA" w:rsidP="00317AA6">
      <w:pPr>
        <w:pStyle w:val="Text"/>
        <w:tabs>
          <w:tab w:val="left" w:pos="1276"/>
        </w:tabs>
        <w:rPr>
          <w:rFonts w:ascii="Arial" w:hAnsi="Arial" w:cs="Arial"/>
          <w:sz w:val="24"/>
        </w:rPr>
      </w:pPr>
    </w:p>
    <w:p w14:paraId="457C3EC3" w14:textId="77777777" w:rsidR="000541DA" w:rsidRPr="00CD4BD7" w:rsidRDefault="00110A9F" w:rsidP="000541DA">
      <w:pPr>
        <w:pStyle w:val="docTitle"/>
        <w:rPr>
          <w:rFonts w:ascii="Arial" w:hAnsi="Arial" w:cs="Arial"/>
          <w:b w:val="0"/>
          <w:bCs w:val="0"/>
          <w:color w:val="FF0000"/>
          <w:sz w:val="24"/>
        </w:rPr>
      </w:pPr>
      <w:r w:rsidRPr="00CD4BD7">
        <w:rPr>
          <w:rFonts w:ascii="Arial" w:hAnsi="Arial" w:cs="Arial"/>
          <w:b w:val="0"/>
          <w:bCs w:val="0"/>
          <w:color w:val="FF0000"/>
          <w:sz w:val="24"/>
        </w:rPr>
        <w:t>Allg. Hinweise zur Bearbeitung.</w:t>
      </w:r>
    </w:p>
    <w:p w14:paraId="4A809B4D" w14:textId="77777777" w:rsidR="00110A9F" w:rsidRPr="00CD4BD7" w:rsidRDefault="00110A9F" w:rsidP="00110A9F">
      <w:pPr>
        <w:pStyle w:val="Listenabsatz"/>
        <w:numPr>
          <w:ilvl w:val="0"/>
          <w:numId w:val="3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CD4BD7">
        <w:rPr>
          <w:rFonts w:ascii="Arial" w:hAnsi="Arial" w:cs="Arial"/>
          <w:color w:val="FF0000"/>
          <w:sz w:val="24"/>
          <w:szCs w:val="24"/>
        </w:rPr>
        <w:t xml:space="preserve">Code der Klasse </w:t>
      </w:r>
      <w:proofErr w:type="spellStart"/>
      <w:r w:rsidRPr="00CD4BD7">
        <w:rPr>
          <w:rFonts w:ascii="Arial" w:hAnsi="Arial" w:cs="Arial"/>
          <w:color w:val="FF0000"/>
          <w:sz w:val="24"/>
          <w:szCs w:val="24"/>
        </w:rPr>
        <w:t>BNode</w:t>
      </w:r>
      <w:proofErr w:type="spellEnd"/>
      <w:r w:rsidRPr="00CD4BD7">
        <w:rPr>
          <w:rFonts w:ascii="Arial" w:hAnsi="Arial" w:cs="Arial"/>
          <w:color w:val="FF0000"/>
          <w:sz w:val="24"/>
          <w:szCs w:val="24"/>
        </w:rPr>
        <w:t xml:space="preserve"> zur Verfügung stellen.</w:t>
      </w:r>
    </w:p>
    <w:p w14:paraId="42D2B85B" w14:textId="77777777" w:rsidR="00110A9F" w:rsidRPr="00CD4BD7" w:rsidRDefault="00110A9F" w:rsidP="00110A9F">
      <w:pPr>
        <w:pStyle w:val="Listenabsatz"/>
        <w:numPr>
          <w:ilvl w:val="0"/>
          <w:numId w:val="3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CD4BD7">
        <w:rPr>
          <w:rFonts w:ascii="Arial" w:hAnsi="Arial" w:cs="Arial"/>
          <w:color w:val="FF0000"/>
          <w:sz w:val="24"/>
          <w:szCs w:val="24"/>
        </w:rPr>
        <w:t xml:space="preserve">Code der Klasse </w:t>
      </w:r>
      <w:proofErr w:type="spellStart"/>
      <w:r w:rsidRPr="00CD4BD7">
        <w:rPr>
          <w:rFonts w:ascii="Arial" w:hAnsi="Arial" w:cs="Arial"/>
          <w:color w:val="FF0000"/>
          <w:sz w:val="24"/>
          <w:szCs w:val="24"/>
        </w:rPr>
        <w:t>BTree</w:t>
      </w:r>
      <w:proofErr w:type="spellEnd"/>
      <w:r w:rsidRPr="00CD4BD7">
        <w:rPr>
          <w:rFonts w:ascii="Arial" w:hAnsi="Arial" w:cs="Arial"/>
          <w:color w:val="FF0000"/>
          <w:sz w:val="24"/>
          <w:szCs w:val="24"/>
        </w:rPr>
        <w:t xml:space="preserve"> ohne Methoden </w:t>
      </w:r>
      <w:proofErr w:type="spellStart"/>
      <w:r w:rsidRPr="00CD4BD7">
        <w:rPr>
          <w:rFonts w:ascii="Arial" w:hAnsi="Arial" w:cs="Arial"/>
          <w:color w:val="FF0000"/>
          <w:sz w:val="24"/>
          <w:szCs w:val="24"/>
        </w:rPr>
        <w:t>insert</w:t>
      </w:r>
      <w:proofErr w:type="spellEnd"/>
      <w:r w:rsidRPr="00CD4BD7">
        <w:rPr>
          <w:rFonts w:ascii="Arial" w:hAnsi="Arial" w:cs="Arial"/>
          <w:color w:val="FF0000"/>
          <w:sz w:val="24"/>
          <w:szCs w:val="24"/>
        </w:rPr>
        <w:t xml:space="preserve"> und </w:t>
      </w:r>
      <w:proofErr w:type="spellStart"/>
      <w:r w:rsidRPr="00CD4BD7">
        <w:rPr>
          <w:rFonts w:ascii="Arial" w:hAnsi="Arial" w:cs="Arial"/>
          <w:color w:val="FF0000"/>
          <w:sz w:val="24"/>
          <w:szCs w:val="24"/>
        </w:rPr>
        <w:t>contains</w:t>
      </w:r>
      <w:proofErr w:type="spellEnd"/>
      <w:r w:rsidRPr="00CD4BD7">
        <w:rPr>
          <w:rFonts w:ascii="Arial" w:hAnsi="Arial" w:cs="Arial"/>
          <w:color w:val="FF0000"/>
          <w:sz w:val="24"/>
          <w:szCs w:val="24"/>
        </w:rPr>
        <w:t xml:space="preserve"> zur Verfügung ste</w:t>
      </w:r>
      <w:r w:rsidRPr="00CD4BD7">
        <w:rPr>
          <w:rFonts w:ascii="Arial" w:hAnsi="Arial" w:cs="Arial"/>
          <w:color w:val="FF0000"/>
          <w:sz w:val="24"/>
          <w:szCs w:val="24"/>
        </w:rPr>
        <w:t>l</w:t>
      </w:r>
      <w:r w:rsidRPr="00CD4BD7">
        <w:rPr>
          <w:rFonts w:ascii="Arial" w:hAnsi="Arial" w:cs="Arial"/>
          <w:color w:val="FF0000"/>
          <w:sz w:val="24"/>
          <w:szCs w:val="24"/>
        </w:rPr>
        <w:t>len.</w:t>
      </w:r>
    </w:p>
    <w:p w14:paraId="28F75DAA" w14:textId="77777777" w:rsidR="00110A9F" w:rsidRDefault="00110A9F" w:rsidP="000541DA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34D11E19" w14:textId="77777777" w:rsidR="000541DA" w:rsidRDefault="000541DA" w:rsidP="000541DA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557C68AB" w14:textId="77777777" w:rsidR="00317AA6" w:rsidRPr="00485BC9" w:rsidRDefault="00317AA6" w:rsidP="00317AA6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Aufgabe 1</w:t>
      </w:r>
      <w:r w:rsidRPr="00A638A6">
        <w:rPr>
          <w:rFonts w:ascii="Arial" w:hAnsi="Arial" w:cs="Arial"/>
        </w:rPr>
        <w:t xml:space="preserve">: </w:t>
      </w:r>
      <w:r w:rsidR="008F4425">
        <w:rPr>
          <w:rFonts w:ascii="Arial" w:hAnsi="Arial" w:cs="Arial"/>
        </w:rPr>
        <w:t>B Baum</w:t>
      </w:r>
      <w:r w:rsidR="009B31DB">
        <w:rPr>
          <w:rFonts w:ascii="Arial" w:hAnsi="Arial" w:cs="Arial"/>
        </w:rPr>
        <w:t xml:space="preserve"> T</w:t>
      </w:r>
      <w:r w:rsidR="00D214EF">
        <w:rPr>
          <w:rFonts w:ascii="Arial" w:hAnsi="Arial" w:cs="Arial"/>
        </w:rPr>
        <w:t>heorie</w:t>
      </w:r>
      <w:r w:rsidR="00CD4BD7">
        <w:rPr>
          <w:rFonts w:ascii="Arial" w:hAnsi="Arial" w:cs="Arial"/>
        </w:rPr>
        <w:tab/>
        <w:t>Punkte: 10</w:t>
      </w:r>
    </w:p>
    <w:p w14:paraId="20C83BD1" w14:textId="77777777" w:rsidR="00317AA6" w:rsidRDefault="00317AA6" w:rsidP="006C18C1">
      <w:pPr>
        <w:jc w:val="both"/>
        <w:rPr>
          <w:rFonts w:ascii="Arial" w:hAnsi="Arial" w:cs="Arial"/>
          <w:sz w:val="24"/>
          <w:szCs w:val="24"/>
        </w:rPr>
      </w:pPr>
    </w:p>
    <w:p w14:paraId="3CAB96A5" w14:textId="77777777" w:rsidR="008F4425" w:rsidRDefault="008F4425" w:rsidP="006C18C1">
      <w:pPr>
        <w:jc w:val="both"/>
        <w:rPr>
          <w:rFonts w:ascii="Arial" w:hAnsi="Arial" w:cs="Arial"/>
          <w:sz w:val="24"/>
          <w:szCs w:val="24"/>
        </w:rPr>
      </w:pPr>
    </w:p>
    <w:p w14:paraId="1DBF09FE" w14:textId="77777777" w:rsidR="00C21CA6" w:rsidRDefault="00C21CA6" w:rsidP="008F4425">
      <w:pPr>
        <w:pStyle w:val="Listenabsatz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Fügen </w:t>
      </w:r>
      <w:r w:rsidR="009B31DB">
        <w:rPr>
          <w:rFonts w:ascii="Arial" w:hAnsi="Arial" w:cs="Arial"/>
          <w:sz w:val="24"/>
          <w:szCs w:val="24"/>
        </w:rPr>
        <w:t xml:space="preserve"> S</w:t>
      </w:r>
      <w:r w:rsidR="008F4425">
        <w:rPr>
          <w:rFonts w:ascii="Arial" w:hAnsi="Arial" w:cs="Arial"/>
          <w:sz w:val="24"/>
          <w:szCs w:val="24"/>
        </w:rPr>
        <w:t xml:space="preserve">ie </w:t>
      </w:r>
      <w:r>
        <w:rPr>
          <w:rFonts w:ascii="Arial" w:hAnsi="Arial" w:cs="Arial"/>
          <w:sz w:val="24"/>
          <w:szCs w:val="24"/>
        </w:rPr>
        <w:t xml:space="preserve">nacheinander die Zahlen 2, 7, 3, 1, 8 in </w:t>
      </w:r>
      <w:r w:rsidR="008F4425">
        <w:rPr>
          <w:rFonts w:ascii="Arial" w:hAnsi="Arial" w:cs="Arial"/>
          <w:sz w:val="24"/>
          <w:szCs w:val="24"/>
        </w:rPr>
        <w:t>den folgenden B Baum</w:t>
      </w:r>
      <w:r>
        <w:rPr>
          <w:rFonts w:ascii="Arial" w:hAnsi="Arial" w:cs="Arial"/>
          <w:sz w:val="24"/>
          <w:szCs w:val="24"/>
        </w:rPr>
        <w:t xml:space="preserve"> erster Stufe</w:t>
      </w:r>
      <w:r w:rsidR="00E077D6">
        <w:rPr>
          <w:rFonts w:ascii="Arial" w:hAnsi="Arial" w:cs="Arial"/>
          <w:sz w:val="24"/>
          <w:szCs w:val="24"/>
        </w:rPr>
        <w:t xml:space="preserve"> (max. 2 Werte pro Knoten)</w:t>
      </w:r>
      <w:r>
        <w:rPr>
          <w:rFonts w:ascii="Arial" w:hAnsi="Arial" w:cs="Arial"/>
          <w:sz w:val="24"/>
          <w:szCs w:val="24"/>
        </w:rPr>
        <w:t xml:space="preserve"> ein</w:t>
      </w:r>
      <w:r w:rsidR="008F44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Dabei ist die Reihenfolge der Zahlen wie angegeben zu beachten.</w:t>
      </w:r>
    </w:p>
    <w:p w14:paraId="44EF04C7" w14:textId="77777777" w:rsidR="008F4425" w:rsidRDefault="00CD4BD7" w:rsidP="00C21CA6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39D7CD8" wp14:editId="3BCB2909">
                <wp:simplePos x="0" y="0"/>
                <wp:positionH relativeFrom="column">
                  <wp:posOffset>1577340</wp:posOffset>
                </wp:positionH>
                <wp:positionV relativeFrom="paragraph">
                  <wp:posOffset>126365</wp:posOffset>
                </wp:positionV>
                <wp:extent cx="2914650" cy="1809750"/>
                <wp:effectExtent l="0" t="0" r="19050" b="1905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09750"/>
                          <a:chOff x="0" y="0"/>
                          <a:chExt cx="2914650" cy="1809750"/>
                        </a:xfrm>
                      </wpg:grpSpPr>
                      <wps:wsp>
                        <wps:cNvPr id="5" name="Siebeneck 5"/>
                        <wps:cNvSpPr/>
                        <wps:spPr>
                          <a:xfrm>
                            <a:off x="1257300" y="0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18DDA" w14:textId="77777777" w:rsidR="00000692" w:rsidRPr="00000692" w:rsidRDefault="00000692" w:rsidP="0000069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00692">
                                <w:rPr>
                                  <w:rFonts w:ascii="Arial" w:hAnsi="Arial" w:cs="Arial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iebeneck 6"/>
                        <wps:cNvSpPr/>
                        <wps:spPr>
                          <a:xfrm>
                            <a:off x="1828800" y="638175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D2FE9" w14:textId="77777777" w:rsidR="00000692" w:rsidRPr="00000692" w:rsidRDefault="001C22E3" w:rsidP="0000069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iebeneck 7"/>
                        <wps:cNvSpPr/>
                        <wps:spPr>
                          <a:xfrm>
                            <a:off x="685800" y="657225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C7B66" w14:textId="77777777" w:rsidR="00000692" w:rsidRPr="00000692" w:rsidRDefault="001C22E3" w:rsidP="0000069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 Verbindung 8"/>
                        <wps:cNvCnPr/>
                        <wps:spPr>
                          <a:xfrm>
                            <a:off x="1771650" y="333375"/>
                            <a:ext cx="314325" cy="3048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9"/>
                        <wps:cNvCnPr/>
                        <wps:spPr>
                          <a:xfrm flipH="1">
                            <a:off x="971550" y="323850"/>
                            <a:ext cx="285750" cy="3333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iebeneck 11"/>
                        <wps:cNvSpPr/>
                        <wps:spPr>
                          <a:xfrm>
                            <a:off x="2400300" y="1266825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099696" w14:textId="77777777" w:rsidR="001C22E3" w:rsidRPr="00000692" w:rsidRDefault="001C22E3" w:rsidP="001C22E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iebeneck 12"/>
                        <wps:cNvSpPr/>
                        <wps:spPr>
                          <a:xfrm>
                            <a:off x="1581150" y="1295400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8F288" w14:textId="77777777" w:rsidR="001C22E3" w:rsidRPr="00000692" w:rsidRDefault="001C22E3" w:rsidP="001C22E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iebeneck 13"/>
                        <wps:cNvSpPr/>
                        <wps:spPr>
                          <a:xfrm>
                            <a:off x="952500" y="1304925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A0DADF" w14:textId="77777777" w:rsidR="001C22E3" w:rsidRPr="00000692" w:rsidRDefault="001C22E3" w:rsidP="001C22E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iebeneck 14"/>
                        <wps:cNvSpPr/>
                        <wps:spPr>
                          <a:xfrm>
                            <a:off x="0" y="1295400"/>
                            <a:ext cx="7810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05F044" w14:textId="77777777" w:rsidR="001C22E3" w:rsidRPr="001C22E3" w:rsidRDefault="001C22E3" w:rsidP="001C22E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1 |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erade Verbindung 15"/>
                        <wps:cNvCnPr/>
                        <wps:spPr>
                          <a:xfrm flipH="1">
                            <a:off x="400050" y="962025"/>
                            <a:ext cx="285750" cy="3333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 Verbindung 16"/>
                        <wps:cNvCnPr/>
                        <wps:spPr>
                          <a:xfrm flipH="1">
                            <a:off x="1838325" y="962025"/>
                            <a:ext cx="1" cy="3333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 Verbindung 17"/>
                        <wps:cNvCnPr/>
                        <wps:spPr>
                          <a:xfrm>
                            <a:off x="2343150" y="962025"/>
                            <a:ext cx="314325" cy="3048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 Verbindung 18"/>
                        <wps:cNvCnPr/>
                        <wps:spPr>
                          <a:xfrm flipH="1">
                            <a:off x="1209675" y="981075"/>
                            <a:ext cx="0" cy="3333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26" style="position:absolute;left:0;text-align:left;margin-left:124.2pt;margin-top:9.95pt;width:229.5pt;height:142.5pt;z-index:251682816" coordsize="29146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">
                <v:shape id="Siebeneck 5" o:spid="_x0000_s1027" style="position:absolute;left:12573;width:5143;height:5048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N+sQA&#10;AADaAAAADwAAAGRycy9kb3ducmV2LnhtbESPwW7CMBBE75X6D9ZW6o04bVUKAYOgLSIXKgJ8wCpe&#10;kpR4HcUuJH+PkZB6HM3MG8103planKl1lWUFL1EMgji3uuJCwWG/GoxAOI+ssbZMCnpyMJ89Pkwx&#10;0fbCGZ13vhABwi5BBaX3TSKly0sy6CLbEAfvaFuDPsi2kLrFS4CbWr7G8VAarDgslNjQZ0n5afdn&#10;FNT929f3Nv5J0358WGfLpf/9yDZKPT91iwkIT53/D9/bqVbwDrcr4Qb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6TfrEAAAA2gAAAA8AAAAAAAAAAAAAAAAAmAIAAGRycy9k&#10;b3ducmV2LnhtbFBLBQYAAAAABAAEAPUAAACJAwAAAAA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000692" w:rsidRPr="00000692" w:rsidRDefault="00000692" w:rsidP="0000069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00692">
                          <w:rPr>
                            <w:rFonts w:ascii="Arial" w:hAnsi="Arial" w:cs="Arial"/>
                          </w:rPr>
                          <w:t>6</w:t>
                        </w:r>
                      </w:p>
                    </w:txbxContent>
                  </v:textbox>
                </v:shape>
                <v:shape id="Siebeneck 6" o:spid="_x0000_s1028" style="position:absolute;left:18288;top:6381;width:5143;height:5049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jTjcQA&#10;AADaAAAADwAAAGRycy9kb3ducmV2LnhtbESP3WrCQBSE7wu+w3KE3tWNFfyJrqK1pblRjPoAh+wx&#10;iWbPhuxWk7fvCoVeDjPzDbNYtaYSd2pcaVnBcBCBIM6sLjlXcD59vU1BOI+ssbJMCjpysFr2XhYY&#10;a/vglO5Hn4sAYRejgsL7OpbSZQUZdANbEwfvYhuDPsgml7rBR4CbSr5H0VgaLDksFFjTR0HZ7fhj&#10;FFTdaPt5iPZJ0s3O3+lm46+TdKfUa79dz0F4av1/+K+daAVjeF4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o043EAAAA2gAAAA8AAAAAAAAAAAAAAAAAmAIAAGRycy9k&#10;b3ducmV2LnhtbFBLBQYAAAAABAAEAPUAAACJAwAAAAA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000692" w:rsidRPr="00000692" w:rsidRDefault="001C22E3" w:rsidP="0000069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8</w:t>
                        </w:r>
                      </w:p>
                    </w:txbxContent>
                  </v:textbox>
                </v:shape>
                <v:shape id="Siebeneck 7" o:spid="_x0000_s1029" style="position:absolute;left:6858;top:6572;width:5143;height:5048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2FsQA&#10;AADaAAAADwAAAGRycy9kb3ducmV2LnhtbESP0WrCQBRE34X+w3ILvummFmobs0q1SvOiNDYfcMle&#10;k7TZuyG7avL33YLg4zAzZ5hk1ZtGXKhztWUFT9MIBHFhdc2lgvx7N3kF4TyyxsYyKRjIwWr5MEow&#10;1vbKGV2OvhQBwi5GBZX3bSylKyoy6Ka2JQ7eyXYGfZBdKXWH1wA3jZxF0Ys0WHNYqLClTUXF7/Fs&#10;FDTD88f2Kzqk6fCWf2brtf+ZZ3ulxo/9+wKEp97fw7d2qhXM4f9Ku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kdhbEAAAA2gAAAA8AAAAAAAAAAAAAAAAAmAIAAGRycy9k&#10;b3ducmV2LnhtbFBLBQYAAAAABAAEAPUAAACJAwAAAAA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000692" w:rsidRPr="00000692" w:rsidRDefault="001C22E3" w:rsidP="0000069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</w:t>
                        </w:r>
                      </w:p>
                    </w:txbxContent>
                  </v:textbox>
                </v:shape>
                <v:line id="Gerade Verbindung 8" o:spid="_x0000_s1030" style="position:absolute;visibility:visible;mso-wrap-style:square" from="17716,3333" to="20859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IOMIAAADaAAAADwAAAGRycy9kb3ducmV2LnhtbERPz0vDMBS+C/sfwhO8iEs7dEpdWkQZ&#10;eBi41SF4ezTPpq55KUm2dv/9chA8fny/V9Vke3EiHzrHCvJ5BoK4cbrjVsH+c333BCJEZI29Y1Jw&#10;pgBVObtaYaHdyDs61bEVKYRDgQpMjEMhZWgMWQxzNxAn7sd5izFB30rtcUzhtpeLLFtKix2nBoMD&#10;vRpqDvXRKpDf9x/+7Wvz+LA/mzr/rbe3i3xU6uZ6enkGEWmK/+I/97tWkLamK+kGyP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HIOMIAAADaAAAADwAAAAAAAAAAAAAA&#10;AAChAgAAZHJzL2Rvd25yZXYueG1sUEsFBgAAAAAEAAQA+QAAAJADAAAAAA==&#10;" strokecolor="#7f7f7f [1612]" strokeweight="1.25pt"/>
                <v:line id="Gerade Verbindung 9" o:spid="_x0000_s1031" style="position:absolute;flip:x;visibility:visible;mso-wrap-style:square" from="9715,3238" to="12573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2mZMQAAADaAAAADwAAAGRycy9kb3ducmV2LnhtbESPT2vCQBTE70K/w/IKXkrd1ENroptQ&#10;WoUeCmIsnh/ZZxLMvg3ZzZ/203cFweMwM79hNtlkGjFQ52rLCl4WEQjiwuqaSwU/x93zCoTzyBob&#10;y6Tglxxk6cNsg4m2Ix9oyH0pAoRdggoq79tESldUZNAtbEscvLPtDPogu1LqDscAN41cRtGrNFhz&#10;WKiwpY+KikveGwXbxr0Nf5/mUvT6+yk+1/sTx3ul5o/T+xqEp8nfw7f2l1YQw/VKuAE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PaZkxAAAANoAAAAPAAAAAAAAAAAA&#10;AAAAAKECAABkcnMvZG93bnJldi54bWxQSwUGAAAAAAQABAD5AAAAkgMAAAAA&#10;" strokecolor="#7f7f7f [1612]" strokeweight="1.25pt"/>
                <v:shape id="Siebeneck 11" o:spid="_x0000_s1032" style="position:absolute;left:24003;top:12668;width:5143;height:5048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bsMMA&#10;AADbAAAADwAAAGRycy9kb3ducmV2LnhtbERP22rCQBB9F/yHZYS+1Y0Wqo1ZRXuheWkxNh8wZMck&#10;mp0N2a0mf98VCr7N4Vwn2fSmERfqXG1ZwWwagSAurK65VJD/fDwuQTiPrLGxTAoGcrBZj0cJxtpe&#10;OaPLwZcihLCLUUHlfRtL6YqKDLqpbYkDd7SdQR9gV0rd4TWEm0bOo+hZGqw5NFTY0mtFxfnwaxQ0&#10;w9Pb+z76TtPhJf/Mdjt/WmRfSj1M+u0KhKfe38X/7lSH+TO4/RIO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bsMMAAADbAAAADwAAAAAAAAAAAAAAAACYAgAAZHJzL2Rv&#10;d25yZXYueG1sUEsFBgAAAAAEAAQA9QAAAIgDAAAAAA=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1C22E3" w:rsidRPr="00000692" w:rsidRDefault="001C22E3" w:rsidP="001C22E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9</w:t>
                        </w:r>
                      </w:p>
                    </w:txbxContent>
                  </v:textbox>
                </v:shape>
                <v:shape id="Siebeneck 12" o:spid="_x0000_s1033" style="position:absolute;left:15811;top:12954;width:5144;height:5048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Fx8MA&#10;AADbAAAADwAAAGRycy9kb3ducmV2LnhtbERP22rCQBB9L/gPywh9040WWhuzivZC86IYmw8YsmMS&#10;zc6G7FaTv+8WhL7N4VwnWfemEVfqXG1ZwWwagSAurK65VJB/f04WIJxH1thYJgUDOVivRg8Jxtre&#10;OKPr0ZcihLCLUUHlfRtL6YqKDLqpbYkDd7KdQR9gV0rd4S2Em0bOo+hZGqw5NFTY0ltFxeX4YxQ0&#10;w9P7xyHap+nwmn9l260/v2Q7pR7H/WYJwlPv/8V3d6rD/Dn8/RIO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NFx8MAAADbAAAADwAAAAAAAAAAAAAAAACYAgAAZHJzL2Rv&#10;d25yZXYueG1sUEsFBgAAAAAEAAQA9QAAAIgDAAAAAA=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1C22E3" w:rsidRPr="00000692" w:rsidRDefault="001C22E3" w:rsidP="001C22E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7</w:t>
                        </w:r>
                      </w:p>
                    </w:txbxContent>
                  </v:textbox>
                </v:shape>
                <v:shape id="Siebeneck 13" o:spid="_x0000_s1034" style="position:absolute;left:9525;top:13049;width:5143;height:5048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gXMMA&#10;AADbAAAADwAAAGRycy9kb3ducmV2LnhtbERPzWrCQBC+F/oOyxR6q5sqVI1ZpVqLubQYzQMM2TFJ&#10;m50N2VWTt3eFQm/z8f1OsupNIy7UudqygtdRBIK4sLrmUkF+/HyZgXAeWWNjmRQM5GC1fHxIMNb2&#10;yhldDr4UIYRdjAoq79tYSldUZNCNbEscuJPtDPoAu1LqDq8h3DRyHEVv0mDNoaHCljYVFb+Hs1HQ&#10;DJOP7T76TtNhnu+y9dr/TLMvpZ6f+vcFCE+9/xf/uVMd5k/g/ks4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/gXMMAAADbAAAADwAAAAAAAAAAAAAAAACYAgAAZHJzL2Rv&#10;d25yZXYueG1sUEsFBgAAAAAEAAQA9QAAAIgDAAAAAA=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1C22E3" w:rsidRPr="00000692" w:rsidRDefault="001C22E3" w:rsidP="001C22E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v:shape id="Siebeneck 14" o:spid="_x0000_s1035" style="position:absolute;top:12954;width:7810;height:5048;visibility:visible;mso-wrap-style:square;v-text-anchor:middle" coordsize="7810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NasEA&#10;AADbAAAADwAAAGRycy9kb3ducmV2LnhtbERPTWsCMRC9C/0PYQq9abaySFmNIgVBeildi+Bt3Iy7&#10;i8lkSdI17a9vhEJv83ifs9oka8RIPvSOFTzPChDEjdM9two+D7vpC4gQkTUax6TgmwJs1g+TFVba&#10;3fiDxjq2IodwqFBBF+NQSRmajiyGmRuIM3dx3mLM0LdSe7zlcGvkvCgW0mLPuaHDgV47aq71l1VQ&#10;jsfSaHN4m/+Y+nTx5yRP70mpp8e0XYKIlOK/+M+913l+Cfdf8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qzWrBAAAA2wAAAA8AAAAAAAAAAAAAAAAAmAIAAGRycy9kb3du&#10;cmV2LnhtbFBLBQYAAAAABAAEAPUAAACGAwAAAAA=&#10;" adj="-11796480,,5400" path="m-2,324656l77348,99987,390525,,703702,99987r77350,224669l564324,504828r-347598,l-2,324656xe" fillcolor="#d8d8d8 [2732]" strokecolor="#7f7f7f [1612]" strokeweight="2pt">
                  <v:stroke joinstyle="miter"/>
                  <v:formulas/>
                  <v:path arrowok="t" o:connecttype="custom" o:connectlocs="-2,324656;77348,99987;390525,0;703702,99987;781052,324656;564324,504828;216726,504828;-2,324656" o:connectangles="0,0,0,0,0,0,0,0" textboxrect="0,0,781050,504825"/>
                  <v:textbox>
                    <w:txbxContent>
                      <w:p w:rsidR="001C22E3" w:rsidRPr="001C22E3" w:rsidRDefault="001C22E3" w:rsidP="001C22E3">
                        <w:pPr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1 |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line id="Gerade Verbindung 15" o:spid="_x0000_s1036" style="position:absolute;flip:x;visibility:visible;mso-wrap-style:square" from="4000,9620" to="6858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oqr8MAAADbAAAADwAAAGRycy9kb3ducmV2LnhtbERPTWvCQBC9F/oflil4KWbTgq1JXaW0&#10;Ch4KwVQ8D9kxCWZnQ3ZNor/eLRS8zeN9zmI1mkb01LnasoKXKAZBXFhdc6lg/7uZzkE4j6yxsUwK&#10;LuRgtXx8WGCq7cA76nNfihDCLkUFlfdtKqUrKjLoItsSB+5oO4M+wK6UusMhhJtGvsbxmzRYc2io&#10;sKWviopTfjYK1o1776/f5lSc9c9zcqyzAyeZUpOn8fMDhKfR38X/7q0O82fw90s4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KKq/DAAAA2wAAAA8AAAAAAAAAAAAA&#10;AAAAoQIAAGRycy9kb3ducmV2LnhtbFBLBQYAAAAABAAEAPkAAACRAwAAAAA=&#10;" strokecolor="#7f7f7f [1612]" strokeweight="1.25pt"/>
                <v:line id="Gerade Verbindung 16" o:spid="_x0000_s1037" style="position:absolute;flip:x;visibility:visible;mso-wrap-style:square" from="18383,9620" to="18383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i02MAAAADbAAAADwAAAGRycy9kb3ducmV2LnhtbERPy6rCMBDdC/5DGMHNRVNdeLUaRXzA&#10;XQjiA9dDM7bFZlKaWOv9eiMI7uZwnjNbNKYQNVUut6xg0I9AECdW55wqOJ+2vTEI55E1FpZJwZMc&#10;LObt1gxjbR98oProUxFC2MWoIPO+jKV0SUYGXd+WxIG72sqgD7BKpa7wEcJNIYdRNJIGcw4NGZa0&#10;yii5He9GwaZwv/X/2tySu979TK75/sKTvVLdTrOcgvDU+K/44/7TYf4I3r+E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YtNjAAAAA2wAAAA8AAAAAAAAAAAAAAAAA&#10;oQIAAGRycy9kb3ducmV2LnhtbFBLBQYAAAAABAAEAPkAAACOAwAAAAA=&#10;" strokecolor="#7f7f7f [1612]" strokeweight="1.25pt"/>
                <v:line id="Gerade Verbindung 17" o:spid="_x0000_s1038" style="position:absolute;visibility:visible;mso-wrap-style:square" from="23431,9620" to="26574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IAn8QAAADbAAAADwAAAGRycy9kb3ducmV2LnhtbERP32vCMBB+H+x/CDfYy5hpRad0RhnK&#10;YA+CrhNhb0dza7o1l5Jktv73Rhjs7T6+n7dYDbYVJ/KhcawgH2UgiCunG64VHD5eH+cgQkTW2Dom&#10;BWcKsFre3iyw0K7ndzqVsRYphEOBCkyMXSFlqAxZDCPXESfuy3mLMUFfS+2xT+G2leMse5IWG04N&#10;BjtaG6p+yl+rQH5Odn5z3M6mh7Mp8+9y/zDOe6Xu74aXZxCRhvgv/nO/6TR/Btdf0gFye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0gCfxAAAANsAAAAPAAAAAAAAAAAA&#10;AAAAAKECAABkcnMvZG93bnJldi54bWxQSwUGAAAAAAQABAD5AAAAkgMAAAAA&#10;" strokecolor="#7f7f7f [1612]" strokeweight="1.25pt"/>
                <v:line id="Gerade Verbindung 18" o:spid="_x0000_s1039" style="position:absolute;flip:x;visibility:visible;mso-wrap-style:square" from="12096,9810" to="12096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uFMcQAAADbAAAADwAAAGRycy9kb3ducmV2LnhtbESPQWvCQBCF7wX/wzKCl6KberA1uopU&#10;hR4EqYrnITsmwexsyK4x9tc7B6G3Gd6b976ZLztXqZaaUHo28DFKQBFn3pacGzgdt8MvUCEiW6w8&#10;k4EHBVguem9zTK2/8y+1h5grCeGQooEixjrVOmQFOQwjXxOLdvGNwyhrk2vb4F3CXaXHSTLRDkuW&#10;hgJr+i4oux5uzsCmCp/t39pds5vdvU8v5f7M070xg363moGK1MV/8+v6xwq+wMovMoBe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i4UxxAAAANsAAAAPAAAAAAAAAAAA&#10;AAAAAKECAABkcnMvZG93bnJldi54bWxQSwUGAAAAAAQABAD5AAAAkgMAAAAA&#10;" strokecolor="#7f7f7f [1612]" strokeweight="1.25pt"/>
              </v:group>
            </w:pict>
          </mc:Fallback>
        </mc:AlternateContent>
      </w:r>
    </w:p>
    <w:p w14:paraId="20972647" w14:textId="77777777" w:rsidR="00C21CA6" w:rsidRDefault="00C21CA6">
      <w:pPr>
        <w:rPr>
          <w:rFonts w:ascii="Arial" w:hAnsi="Arial" w:cs="Arial"/>
          <w:sz w:val="24"/>
          <w:szCs w:val="24"/>
        </w:rPr>
      </w:pPr>
    </w:p>
    <w:p w14:paraId="61A43F6B" w14:textId="77777777" w:rsidR="009B31DB" w:rsidRDefault="009B31DB" w:rsidP="009B31DB">
      <w:pPr>
        <w:pStyle w:val="Listenabsatz"/>
        <w:ind w:left="0"/>
        <w:jc w:val="both"/>
        <w:rPr>
          <w:rFonts w:ascii="Arial" w:hAnsi="Arial" w:cs="Arial"/>
          <w:sz w:val="24"/>
          <w:szCs w:val="24"/>
        </w:rPr>
      </w:pPr>
    </w:p>
    <w:p w14:paraId="7521CC9A" w14:textId="77777777" w:rsidR="009B31DB" w:rsidRDefault="009B31DB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2CB31CE4" w14:textId="77777777"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6E6834DC" w14:textId="77777777"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2EC0DA8D" w14:textId="77777777"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378D2C2A" w14:textId="77777777"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3DE41209" w14:textId="77777777"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7194C7BF" w14:textId="77777777" w:rsidR="001C22E3" w:rsidRDefault="001C22E3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73BFDA7A" w14:textId="77777777" w:rsidR="001C22E3" w:rsidRDefault="001C22E3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222D7056" w14:textId="77777777" w:rsidR="00ED0E1B" w:rsidRDefault="00ED0E1B" w:rsidP="00ED0E1B">
      <w:pPr>
        <w:pStyle w:val="docTitle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  <w:b w:val="0"/>
          <w:bCs w:val="0"/>
          <w:sz w:val="24"/>
        </w:rPr>
        <w:t>Sie sollten hier beim Testat in der Lage sein einzelne Schritte zu erklären und zu b</w:t>
      </w:r>
      <w:r>
        <w:rPr>
          <w:rFonts w:ascii="Arial" w:hAnsi="Arial" w:cs="Arial"/>
          <w:b w:val="0"/>
          <w:bCs w:val="0"/>
          <w:sz w:val="24"/>
        </w:rPr>
        <w:t>e</w:t>
      </w:r>
      <w:r>
        <w:rPr>
          <w:rFonts w:ascii="Arial" w:hAnsi="Arial" w:cs="Arial"/>
          <w:b w:val="0"/>
          <w:bCs w:val="0"/>
          <w:sz w:val="24"/>
        </w:rPr>
        <w:t>gründen.</w:t>
      </w:r>
    </w:p>
    <w:p w14:paraId="443B4A04" w14:textId="77777777" w:rsidR="00CD4BD7" w:rsidRDefault="00CD4BD7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31934CD4" w14:textId="77777777" w:rsidR="001C22E3" w:rsidRPr="00CD4BD7" w:rsidRDefault="00CD4BD7" w:rsidP="009B31DB">
      <w:pPr>
        <w:pStyle w:val="docTitle"/>
        <w:rPr>
          <w:rFonts w:ascii="Arial" w:hAnsi="Arial" w:cs="Arial"/>
          <w:b w:val="0"/>
          <w:bCs w:val="0"/>
          <w:color w:val="FF0000"/>
          <w:sz w:val="24"/>
        </w:rPr>
      </w:pPr>
      <w:r w:rsidRPr="00CD4BD7">
        <w:rPr>
          <w:rFonts w:ascii="Arial" w:hAnsi="Arial" w:cs="Arial"/>
          <w:b w:val="0"/>
          <w:bCs w:val="0"/>
          <w:color w:val="FF0000"/>
          <w:sz w:val="24"/>
        </w:rPr>
        <w:t>Bewertungshinweis:</w:t>
      </w:r>
    </w:p>
    <w:p w14:paraId="7AF71E87" w14:textId="77777777" w:rsidR="001C22E3" w:rsidRDefault="00CD4BD7" w:rsidP="00ED0E1B">
      <w:pPr>
        <w:pStyle w:val="docTitle"/>
        <w:rPr>
          <w:rFonts w:ascii="Arial" w:hAnsi="Arial" w:cs="Arial"/>
          <w:b w:val="0"/>
        </w:rPr>
      </w:pPr>
      <w:r w:rsidRPr="00CD4BD7">
        <w:rPr>
          <w:rFonts w:ascii="Arial" w:hAnsi="Arial" w:cs="Arial"/>
          <w:b w:val="0"/>
          <w:bCs w:val="0"/>
          <w:color w:val="FF0000"/>
          <w:sz w:val="24"/>
        </w:rPr>
        <w:t>Pro richtig eingefügtem Knoten 2Punkte</w:t>
      </w:r>
      <w:r w:rsidR="001C22E3">
        <w:rPr>
          <w:rFonts w:ascii="Arial" w:hAnsi="Arial" w:cs="Arial"/>
          <w:b w:val="0"/>
        </w:rPr>
        <w:br w:type="page"/>
      </w:r>
    </w:p>
    <w:p w14:paraId="755B261D" w14:textId="77777777" w:rsidR="00CD4BD7" w:rsidRPr="00485BC9" w:rsidRDefault="00CD4BD7" w:rsidP="00CD4BD7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Aufgabe 2</w:t>
      </w:r>
      <w:r w:rsidRPr="00A638A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 Baum Theorie (2)</w:t>
      </w:r>
      <w:r>
        <w:rPr>
          <w:rFonts w:ascii="Arial" w:hAnsi="Arial" w:cs="Arial"/>
        </w:rPr>
        <w:tab/>
        <w:t>Punkte: 10</w:t>
      </w:r>
    </w:p>
    <w:p w14:paraId="44D21727" w14:textId="77777777" w:rsidR="00CD4BD7" w:rsidRDefault="00CD4BD7" w:rsidP="00CD4BD7">
      <w:pPr>
        <w:jc w:val="both"/>
        <w:rPr>
          <w:rFonts w:ascii="Arial" w:hAnsi="Arial" w:cs="Arial"/>
          <w:sz w:val="24"/>
          <w:szCs w:val="24"/>
        </w:rPr>
      </w:pPr>
    </w:p>
    <w:p w14:paraId="4ACF0D4E" w14:textId="77777777" w:rsidR="00CD4BD7" w:rsidRDefault="00CD4BD7" w:rsidP="00CD4BD7">
      <w:pPr>
        <w:jc w:val="both"/>
        <w:rPr>
          <w:rFonts w:ascii="Arial" w:hAnsi="Arial" w:cs="Arial"/>
          <w:sz w:val="24"/>
          <w:szCs w:val="24"/>
        </w:rPr>
      </w:pPr>
    </w:p>
    <w:p w14:paraId="043E56E3" w14:textId="77777777" w:rsidR="00CD4BD7" w:rsidRDefault="00CD4BD7" w:rsidP="00CD4BD7">
      <w:pPr>
        <w:pStyle w:val="Listenabsatz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Fügen  Sie nacheinander die Zahlen 2, 7, 3, 1, 8</w:t>
      </w:r>
      <w:r w:rsidR="00ED0E1B">
        <w:rPr>
          <w:rFonts w:ascii="Arial" w:hAnsi="Arial" w:cs="Arial"/>
          <w:sz w:val="24"/>
          <w:szCs w:val="24"/>
        </w:rPr>
        <w:t>, 12, 4</w:t>
      </w:r>
      <w:r>
        <w:rPr>
          <w:rFonts w:ascii="Arial" w:hAnsi="Arial" w:cs="Arial"/>
          <w:sz w:val="24"/>
          <w:szCs w:val="24"/>
        </w:rPr>
        <w:t xml:space="preserve"> in den folgenden B Baum erster Stufe (max. 2 Werte pro Knoten) ein. Dabei ist die Reihenfolge der Zahlen wie angegeben zu beachten.</w:t>
      </w:r>
    </w:p>
    <w:p w14:paraId="6697E501" w14:textId="77777777" w:rsidR="00CD4BD7" w:rsidRDefault="00CD4BD7" w:rsidP="00CD4BD7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</w:p>
    <w:p w14:paraId="6C394D73" w14:textId="77777777" w:rsidR="00CD4BD7" w:rsidRDefault="00CD4BD7" w:rsidP="00CD4BD7">
      <w:pPr>
        <w:rPr>
          <w:rFonts w:ascii="Arial" w:hAnsi="Arial" w:cs="Arial"/>
          <w:sz w:val="24"/>
          <w:szCs w:val="24"/>
        </w:rPr>
      </w:pPr>
    </w:p>
    <w:p w14:paraId="6D5D18CE" w14:textId="77777777" w:rsidR="00CD4BD7" w:rsidRDefault="00ED0E1B" w:rsidP="00CD4BD7">
      <w:pPr>
        <w:pStyle w:val="Listenabsatz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BF20B71" wp14:editId="0FADF1B4">
                <wp:simplePos x="0" y="0"/>
                <wp:positionH relativeFrom="column">
                  <wp:posOffset>999490</wp:posOffset>
                </wp:positionH>
                <wp:positionV relativeFrom="paragraph">
                  <wp:posOffset>108585</wp:posOffset>
                </wp:positionV>
                <wp:extent cx="4619625" cy="1266825"/>
                <wp:effectExtent l="0" t="0" r="28575" b="28575"/>
                <wp:wrapNone/>
                <wp:docPr id="40" name="Gruppieren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1266825"/>
                          <a:chOff x="0" y="0"/>
                          <a:chExt cx="4619625" cy="1266825"/>
                        </a:xfrm>
                      </wpg:grpSpPr>
                      <wps:wsp>
                        <wps:cNvPr id="3" name="Siebeneck 3"/>
                        <wps:cNvSpPr/>
                        <wps:spPr>
                          <a:xfrm>
                            <a:off x="1752600" y="0"/>
                            <a:ext cx="114300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AAAA9" w14:textId="77777777" w:rsidR="00ED0E1B" w:rsidRPr="00000692" w:rsidRDefault="00ED0E1B" w:rsidP="00ED0E1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3 | </w:t>
                              </w:r>
                              <w:r w:rsidRPr="00000692">
                                <w:rPr>
                                  <w:rFonts w:ascii="Arial" w:hAnsi="Arial" w:cs="Arial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iebeneck 34"/>
                        <wps:cNvSpPr/>
                        <wps:spPr>
                          <a:xfrm>
                            <a:off x="0" y="762000"/>
                            <a:ext cx="114300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362B78" w14:textId="77777777" w:rsidR="00ED0E1B" w:rsidRPr="00000692" w:rsidRDefault="00ED0E1B" w:rsidP="00ED0E1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1 | 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iebeneck 35"/>
                        <wps:cNvSpPr/>
                        <wps:spPr>
                          <a:xfrm>
                            <a:off x="1752600" y="742950"/>
                            <a:ext cx="114300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EAAFD9" w14:textId="77777777" w:rsidR="00ED0E1B" w:rsidRPr="00000692" w:rsidRDefault="00ED0E1B" w:rsidP="00ED0E1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4 | 5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iebeneck 36"/>
                        <wps:cNvSpPr/>
                        <wps:spPr>
                          <a:xfrm>
                            <a:off x="3476625" y="742950"/>
                            <a:ext cx="114300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53D669" w14:textId="77777777" w:rsidR="00ED0E1B" w:rsidRPr="00000692" w:rsidRDefault="00ED0E1B" w:rsidP="00ED0E1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7 | 8 |9 |12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erade Verbindung 37"/>
                        <wps:cNvCnPr/>
                        <wps:spPr>
                          <a:xfrm flipH="1">
                            <a:off x="590550" y="323850"/>
                            <a:ext cx="1162050" cy="4381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rade Verbindung 38"/>
                        <wps:cNvCnPr/>
                        <wps:spPr>
                          <a:xfrm>
                            <a:off x="2333625" y="504825"/>
                            <a:ext cx="0" cy="23812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Gerade Verbindung 39"/>
                        <wps:cNvCnPr/>
                        <wps:spPr>
                          <a:xfrm>
                            <a:off x="2895600" y="323850"/>
                            <a:ext cx="1152524" cy="4191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0" o:spid="_x0000_s1040" style="position:absolute;left:0;text-align:left;margin-left:78.7pt;margin-top:8.55pt;width:363.75pt;height:99.75pt;z-index:251696128" coordsize="46196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">
                <v:shape id="Siebeneck 3" o:spid="_x0000_s1041" style="position:absolute;left:17526;width:11430;height:5048;visibility:visible;mso-wrap-style:square;v-text-anchor:middle" coordsize="114300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QEXsQA&#10;AADaAAAADwAAAGRycy9kb3ducmV2LnhtbESPQWvCQBSE7wX/w/KE3upGK8WmriKCVko9mPTQ4yP7&#10;kg1m34bsNsZ/3xUEj8PMfMMs14NtRE+drx0rmE4SEMSF0zVXCn7y3csChA/IGhvHpOBKHtar0dMS&#10;U+0ufKI+C5WIEPYpKjAhtKmUvjBk0U9cSxy90nUWQ5RdJXWHlwi3jZwlyZu0WHNcMNjS1lBxzv6s&#10;gm/9+T7f/F6/yn3Z51ubHXOzPyr1PB42HyACDeERvrcPWsEr3K7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0BF7EAAAA2gAAAA8AAAAAAAAAAAAAAAAAmAIAAGRycy9k&#10;b3ducmV2LnhtbFBLBQYAAAAABAAEAPUAAACJAwAAAAA=&#10;" adj="-11796480,,5400" path="m-3,324656l113192,99987,571500,r458308,99987l1143003,324656,825840,504828r-508680,l-3,324656xe" fillcolor="#d8d8d8 [2732]" strokecolor="#7f7f7f [1612]" strokeweight="2pt">
                  <v:stroke joinstyle="miter"/>
                  <v:formulas/>
                  <v:path arrowok="t" o:connecttype="custom" o:connectlocs="-3,324656;113192,99987;571500,0;1029808,99987;1143003,324656;825840,504828;317160,504828;-3,324656" o:connectangles="0,0,0,0,0,0,0,0" textboxrect="0,0,1143000,504825"/>
                  <v:textbox>
                    <w:txbxContent>
                      <w:p w:rsidR="00ED0E1B" w:rsidRPr="00000692" w:rsidRDefault="00ED0E1B" w:rsidP="00ED0E1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 xml:space="preserve"> | </w:t>
                        </w:r>
                        <w:r w:rsidRPr="00000692">
                          <w:rPr>
                            <w:rFonts w:ascii="Arial" w:hAnsi="Arial" w:cs="Arial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iebeneck 34" o:spid="_x0000_s1042" style="position:absolute;top:7620;width:11430;height:5048;visibility:visible;mso-wrap-style:square;v-text-anchor:middle" coordsize="114300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W7ucUA&#10;AADbAAAADwAAAGRycy9kb3ducmV2LnhtbESPQWvCQBSE7wX/w/IKvTWbWilt6ioiaIvUg0kPPT6y&#10;L9nQ7NuQXWP8964geBxm5htmvhxtKwbqfeNYwUuSgiAunW64VvBbbJ7fQfiArLF1TArO5GG5mDzM&#10;MdPuxAca8lCLCGGfoQITQpdJ6UtDFn3iOuLoVa63GKLsa6l7PEW4beU0Td+kxYbjgsGO1obK//xo&#10;Ffzor4/Z6u+8q7bVUKxtvi/Mdq/U0+O4+gQRaAz38K39rRW8zuD6Jf4A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Zbu5xQAAANsAAAAPAAAAAAAAAAAAAAAAAJgCAABkcnMv&#10;ZG93bnJldi54bWxQSwUGAAAAAAQABAD1AAAAigMAAAAA&#10;" adj="-11796480,,5400" path="m-3,324656l113192,99987,571500,r458308,99987l1143003,324656,825840,504828r-508680,l-3,324656xe" fillcolor="#d8d8d8 [2732]" strokecolor="#7f7f7f [1612]" strokeweight="2pt">
                  <v:stroke joinstyle="miter"/>
                  <v:formulas/>
                  <v:path arrowok="t" o:connecttype="custom" o:connectlocs="-3,324656;113192,99987;571500,0;1029808,99987;1143003,324656;825840,504828;317160,504828;-3,324656" o:connectangles="0,0,0,0,0,0,0,0" textboxrect="0,0,1143000,504825"/>
                  <v:textbox>
                    <w:txbxContent>
                      <w:p w:rsidR="00ED0E1B" w:rsidRPr="00000692" w:rsidRDefault="00ED0E1B" w:rsidP="00ED0E1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</w:rPr>
                          <w:t xml:space="preserve"> | </w:t>
                        </w:r>
                        <w:r>
                          <w:rPr>
                            <w:rFonts w:ascii="Arial" w:hAnsi="Arial" w:cs="Arial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iebeneck 35" o:spid="_x0000_s1043" style="position:absolute;left:17526;top:7429;width:11430;height:5048;visibility:visible;mso-wrap-style:square;v-text-anchor:middle" coordsize="114300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keIsUA&#10;AADbAAAADwAAAGRycy9kb3ducmV2LnhtbESPT2vCQBTE7wW/w/KE3nRT+wdNXUUErZR6MPHQ4yP7&#10;kg3Nvg3ZbYzfvisIPQ4z8xtmuR5sI3rqfO1YwdM0AUFcOF1zpeCc7yZzED4ga2wck4IreVivRg9L&#10;TLW78In6LFQiQtinqMCE0KZS+sKQRT91LXH0StdZDFF2ldQdXiLcNnKWJG/SYs1xwWBLW0PFT/Zr&#10;FXzpj8XL5vv6We7LPt/a7Jib/VGpx/GweQcRaAj/4Xv7oBU8v8LtS/w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KR4ixQAAANsAAAAPAAAAAAAAAAAAAAAAAJgCAABkcnMv&#10;ZG93bnJldi54bWxQSwUGAAAAAAQABAD1AAAAigMAAAAA&#10;" adj="-11796480,,5400" path="m-3,324656l113192,99987,571500,r458308,99987l1143003,324656,825840,504828r-508680,l-3,324656xe" fillcolor="#d8d8d8 [2732]" strokecolor="#7f7f7f [1612]" strokeweight="2pt">
                  <v:stroke joinstyle="miter"/>
                  <v:formulas/>
                  <v:path arrowok="t" o:connecttype="custom" o:connectlocs="-3,324656;113192,99987;571500,0;1029808,99987;1143003,324656;825840,504828;317160,504828;-3,324656" o:connectangles="0,0,0,0,0,0,0,0" textboxrect="0,0,1143000,504825"/>
                  <v:textbox>
                    <w:txbxContent>
                      <w:p w:rsidR="00ED0E1B" w:rsidRPr="00000692" w:rsidRDefault="00ED0E1B" w:rsidP="00ED0E1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</w:rPr>
                          <w:t xml:space="preserve"> | 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iebeneck 36" o:spid="_x0000_s1044" style="position:absolute;left:34766;top:7429;width:11430;height:5048;visibility:visible;mso-wrap-style:square;v-text-anchor:middle" coordsize="114300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uAVcUA&#10;AADbAAAADwAAAGRycy9kb3ducmV2LnhtbESPQWvCQBSE74L/YXmF3nRTK9KmriJCbRE9mPTQ4yP7&#10;kg3Nvg3ZbYz/3hUEj8PMfMMs14NtRE+drx0reJkmIIgLp2uuFPzkn5M3ED4ga2wck4ILeVivxqMl&#10;ptqd+UR9FioRIexTVGBCaFMpfWHIop+6ljh6pesshii7SuoOzxFuGzlLkoW0WHNcMNjS1lDxl/1b&#10;BQf99T7f/F725a7s863NjrnZHZV6fho2HyACDeERvre/tYLXBdy+x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+4BVxQAAANsAAAAPAAAAAAAAAAAAAAAAAJgCAABkcnMv&#10;ZG93bnJldi54bWxQSwUGAAAAAAQABAD1AAAAigMAAAAA&#10;" adj="-11796480,,5400" path="m-3,324656l113192,99987,571500,r458308,99987l1143003,324656,825840,504828r-508680,l-3,324656xe" fillcolor="#d8d8d8 [2732]" strokecolor="#7f7f7f [1612]" strokeweight="2pt">
                  <v:stroke joinstyle="miter"/>
                  <v:formulas/>
                  <v:path arrowok="t" o:connecttype="custom" o:connectlocs="-3,324656;113192,99987;571500,0;1029808,99987;1143003,324656;825840,504828;317160,504828;-3,324656" o:connectangles="0,0,0,0,0,0,0,0" textboxrect="0,0,1143000,504825"/>
                  <v:textbox>
                    <w:txbxContent>
                      <w:p w:rsidR="00ED0E1B" w:rsidRPr="00000692" w:rsidRDefault="00ED0E1B" w:rsidP="00ED0E1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7</w:t>
                        </w:r>
                        <w:r>
                          <w:rPr>
                            <w:rFonts w:ascii="Arial" w:hAnsi="Arial" w:cs="Arial"/>
                          </w:rPr>
                          <w:t xml:space="preserve"> | </w:t>
                        </w:r>
                        <w:r>
                          <w:rPr>
                            <w:rFonts w:ascii="Arial" w:hAnsi="Arial" w:cs="Arial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|9 |12</w:t>
                        </w:r>
                      </w:p>
                    </w:txbxContent>
                  </v:textbox>
                </v:shape>
                <v:line id="Gerade Verbindung 37" o:spid="_x0000_s1045" style="position:absolute;flip:x;visibility:visible;mso-wrap-style:square" from="5905,3238" to="17526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FNI8UAAADbAAAADwAAAGRycy9kb3ducmV2LnhtbESPQWvCQBSE7wX/w/IKXkqzsUKtqZsg&#10;1oKHghjF8yP7TILZtyG7xtRf7xYKHoeZ+YZZZINpRE+dqy0rmEQxCOLC6ppLBYf99+sHCOeRNTaW&#10;ScEvOcjS0dMCE22vvKM+96UIEHYJKqi8bxMpXVGRQRfZljh4J9sZ9EF2pdQdXgPcNPItjt+lwZrD&#10;QoUtrSoqzvnFKFg3btbfvsy5uOifl/mp3h55vlVq/DwsP0F4Gvwj/N/eaAXTGfx9CT9Ap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FNI8UAAADbAAAADwAAAAAAAAAA&#10;AAAAAAChAgAAZHJzL2Rvd25yZXYueG1sUEsFBgAAAAAEAAQA+QAAAJMDAAAAAA==&#10;" strokecolor="#7f7f7f [1612]" strokeweight="1.25pt"/>
                <v:line id="Gerade Verbindung 38" o:spid="_x0000_s1046" style="position:absolute;visibility:visible;mso-wrap-style:square" from="23336,5048" to="23336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jIjcMAAADbAAAADwAAAGRycy9kb3ducmV2LnhtbERPz0vDMBS+D/wfwht4GS7tdCq16RBF&#10;8CDo6hC8PZq3ptq8lCSu3X9vDoMdP77f5WayvTiQD51jBfkyA0HcON1xq2D3+XJ1DyJEZI29Y1Jw&#10;pACb6mJWYqHdyFs61LEVKYRDgQpMjEMhZWgMWQxLNxAnbu+8xZigb6X2OKZw28tVlt1Kix2nBoMD&#10;PRlqfus/q0B+37z756+3u/XuaOr8p/5YrPJRqcv59PgAItIUz+KT+1UruE5j05f0A2T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4yI3DAAAA2wAAAA8AAAAAAAAAAAAA&#10;AAAAoQIAAGRycy9kb3ducmV2LnhtbFBLBQYAAAAABAAEAPkAAACRAwAAAAA=&#10;" strokecolor="#7f7f7f [1612]" strokeweight="1.25pt"/>
                <v:line id="Gerade Verbindung 39" o:spid="_x0000_s1047" style="position:absolute;visibility:visible;mso-wrap-style:square" from="28956,3238" to="40481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RtFscAAADbAAAADwAAAGRycy9kb3ducmV2LnhtbESPT0sDMRTE74LfITzBi7TZbeu/tWkR&#10;S6EHQd0Wwdtj89ysbl6WJO1uv31TEDwOM/MbZr4cbCsO5EPjWEE+zkAQV043XCvYbdejBxAhImts&#10;HZOCIwVYLi4v5lho1/MHHcpYiwThUKACE2NXSBkqQxbD2HXEyft23mJM0tdSe+wT3LZykmV30mLD&#10;acFgRy+Gqt9ybxXIr9mbX32+3t/ujqbMf8r3m0neK3V9NTw/gYg0xP/wX3ujFUwf4fwl/QC5O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tG0WxwAAANsAAAAPAAAAAAAA&#10;AAAAAAAAAKECAABkcnMvZG93bnJldi54bWxQSwUGAAAAAAQABAD5AAAAlQMAAAAA&#10;" strokecolor="#7f7f7f [1612]" strokeweight="1.25pt"/>
              </v:group>
            </w:pict>
          </mc:Fallback>
        </mc:AlternateContent>
      </w:r>
    </w:p>
    <w:p w14:paraId="278D838F" w14:textId="77777777"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7AFCCE00" w14:textId="77777777"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4F77DA06" w14:textId="77777777"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43F3F41E" w14:textId="77777777"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00E8F7DF" w14:textId="77777777"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0479D8BE" w14:textId="77777777"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517CA360" w14:textId="77777777"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3594819C" w14:textId="77777777"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1D3D0F32" w14:textId="77777777" w:rsidR="00ED0E1B" w:rsidRDefault="00ED0E1B" w:rsidP="00ED0E1B">
      <w:pPr>
        <w:pStyle w:val="docTitle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  <w:b w:val="0"/>
          <w:bCs w:val="0"/>
          <w:sz w:val="24"/>
        </w:rPr>
        <w:t>Sie sollten hier beim Testat in der Lage sein einzelne Schritte zu erklären und zu b</w:t>
      </w:r>
      <w:r>
        <w:rPr>
          <w:rFonts w:ascii="Arial" w:hAnsi="Arial" w:cs="Arial"/>
          <w:b w:val="0"/>
          <w:bCs w:val="0"/>
          <w:sz w:val="24"/>
        </w:rPr>
        <w:t>e</w:t>
      </w:r>
      <w:r>
        <w:rPr>
          <w:rFonts w:ascii="Arial" w:hAnsi="Arial" w:cs="Arial"/>
          <w:b w:val="0"/>
          <w:bCs w:val="0"/>
          <w:sz w:val="24"/>
        </w:rPr>
        <w:t>gründen.</w:t>
      </w:r>
    </w:p>
    <w:p w14:paraId="4A7CBC9E" w14:textId="77777777" w:rsidR="00ED0E1B" w:rsidRDefault="00ED0E1B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2E5CCFDE" w14:textId="77777777" w:rsidR="00CD4BD7" w:rsidRDefault="00CD4BD7" w:rsidP="00CD4BD7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399F42A7" w14:textId="77777777" w:rsidR="00CD4BD7" w:rsidRPr="00CD4BD7" w:rsidRDefault="00CD4BD7" w:rsidP="00CD4BD7">
      <w:pPr>
        <w:pStyle w:val="docTitle"/>
        <w:rPr>
          <w:rFonts w:ascii="Arial" w:hAnsi="Arial" w:cs="Arial"/>
          <w:b w:val="0"/>
          <w:bCs w:val="0"/>
          <w:color w:val="FF0000"/>
          <w:sz w:val="24"/>
        </w:rPr>
      </w:pPr>
      <w:r w:rsidRPr="00CD4BD7">
        <w:rPr>
          <w:rFonts w:ascii="Arial" w:hAnsi="Arial" w:cs="Arial"/>
          <w:b w:val="0"/>
          <w:bCs w:val="0"/>
          <w:color w:val="FF0000"/>
          <w:sz w:val="24"/>
        </w:rPr>
        <w:t>Bewertungshinweis:</w:t>
      </w:r>
    </w:p>
    <w:p w14:paraId="2DCCD3B1" w14:textId="77777777" w:rsidR="00CD4BD7" w:rsidRPr="00CD4BD7" w:rsidRDefault="00CD4BD7" w:rsidP="00CD4BD7">
      <w:pPr>
        <w:pStyle w:val="docTitle"/>
        <w:rPr>
          <w:rFonts w:ascii="Arial" w:hAnsi="Arial" w:cs="Arial"/>
          <w:b w:val="0"/>
          <w:bCs w:val="0"/>
          <w:color w:val="FF0000"/>
          <w:sz w:val="24"/>
        </w:rPr>
      </w:pPr>
      <w:r w:rsidRPr="00CD4BD7">
        <w:rPr>
          <w:rFonts w:ascii="Arial" w:hAnsi="Arial" w:cs="Arial"/>
          <w:b w:val="0"/>
          <w:bCs w:val="0"/>
          <w:color w:val="FF0000"/>
          <w:sz w:val="24"/>
        </w:rPr>
        <w:t>Pro richtig eingefügtem Knoten 2Punkte</w:t>
      </w:r>
    </w:p>
    <w:p w14:paraId="25E1EAAB" w14:textId="77777777" w:rsidR="00CD4BD7" w:rsidRDefault="00CD4BD7" w:rsidP="00CD4BD7">
      <w:pPr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br w:type="page"/>
      </w:r>
    </w:p>
    <w:p w14:paraId="66F472E4" w14:textId="77777777" w:rsidR="009B31DB" w:rsidRPr="00485BC9" w:rsidRDefault="00CD4BD7" w:rsidP="009B31DB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Aufgabe 3</w:t>
      </w:r>
      <w:r w:rsidR="009B31DB" w:rsidRPr="00A638A6">
        <w:rPr>
          <w:rFonts w:ascii="Arial" w:hAnsi="Arial" w:cs="Arial"/>
        </w:rPr>
        <w:t xml:space="preserve">: </w:t>
      </w:r>
      <w:r w:rsidR="009B31DB">
        <w:rPr>
          <w:rFonts w:ascii="Arial" w:hAnsi="Arial" w:cs="Arial"/>
        </w:rPr>
        <w:t>B Baum Programmieraufgabe</w:t>
      </w:r>
      <w:r w:rsidR="00110A9F">
        <w:rPr>
          <w:rFonts w:ascii="Arial" w:hAnsi="Arial" w:cs="Arial"/>
        </w:rPr>
        <w:t xml:space="preserve"> _</w:t>
      </w:r>
      <w:proofErr w:type="spellStart"/>
      <w:r w:rsidR="00110A9F">
        <w:rPr>
          <w:rFonts w:ascii="Arial" w:hAnsi="Arial" w:cs="Arial"/>
        </w:rPr>
        <w:t>insert</w:t>
      </w:r>
      <w:proofErr w:type="spellEnd"/>
      <w:r w:rsidR="00C21B2F">
        <w:rPr>
          <w:rFonts w:ascii="Arial" w:hAnsi="Arial" w:cs="Arial"/>
        </w:rPr>
        <w:tab/>
        <w:t xml:space="preserve">Punkte: </w:t>
      </w:r>
      <w:r w:rsidR="00EC41E6">
        <w:rPr>
          <w:rFonts w:ascii="Arial" w:hAnsi="Arial" w:cs="Arial"/>
        </w:rPr>
        <w:t>6</w:t>
      </w:r>
      <w:r w:rsidR="009B31DB">
        <w:rPr>
          <w:rFonts w:ascii="Arial" w:hAnsi="Arial" w:cs="Arial"/>
        </w:rPr>
        <w:t>0</w:t>
      </w:r>
    </w:p>
    <w:p w14:paraId="4AE88DB0" w14:textId="77777777" w:rsidR="009B31DB" w:rsidRDefault="009B31DB" w:rsidP="009B31DB">
      <w:pPr>
        <w:jc w:val="both"/>
        <w:rPr>
          <w:rFonts w:ascii="Arial" w:hAnsi="Arial" w:cs="Arial"/>
          <w:sz w:val="24"/>
          <w:szCs w:val="24"/>
        </w:rPr>
      </w:pPr>
    </w:p>
    <w:p w14:paraId="56907240" w14:textId="77777777" w:rsidR="00FC42D6" w:rsidRDefault="00FC42D6" w:rsidP="009B31D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In den Programmieraufgaben werden nur  B Bäume der ersten Stufe behandelt.</w:t>
      </w:r>
    </w:p>
    <w:bookmarkEnd w:id="0"/>
    <w:p w14:paraId="7E7BEEDE" w14:textId="77777777" w:rsidR="00FC42D6" w:rsidRDefault="00FC42D6" w:rsidP="009B31DB">
      <w:pPr>
        <w:jc w:val="both"/>
        <w:rPr>
          <w:rFonts w:ascii="Arial" w:hAnsi="Arial" w:cs="Arial"/>
          <w:sz w:val="24"/>
          <w:szCs w:val="24"/>
        </w:rPr>
      </w:pPr>
    </w:p>
    <w:p w14:paraId="7387B0E2" w14:textId="77777777" w:rsidR="009B31DB" w:rsidRDefault="009B31DB" w:rsidP="009B31DB">
      <w:pPr>
        <w:pStyle w:val="Listenabsatz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Schreiben Sie eine </w:t>
      </w:r>
      <w:r w:rsidR="00110A9F" w:rsidRPr="00110A9F">
        <w:rPr>
          <w:rFonts w:ascii="Arial" w:hAnsi="Arial" w:cs="Arial"/>
          <w:b/>
          <w:sz w:val="24"/>
          <w:szCs w:val="24"/>
        </w:rPr>
        <w:t>iterative</w:t>
      </w:r>
      <w:r w:rsidR="00110A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passende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Mehode</w:t>
      </w:r>
      <w:proofErr w:type="spellEnd"/>
      <w:r>
        <w:rPr>
          <w:rFonts w:ascii="Arial" w:hAnsi="Arial" w:cs="Arial"/>
          <w:sz w:val="24"/>
          <w:szCs w:val="24"/>
        </w:rPr>
        <w:t xml:space="preserve"> zu dem vorliegenden B Baum Code.</w:t>
      </w:r>
      <w:r w:rsidR="00110A9F">
        <w:rPr>
          <w:rFonts w:ascii="Arial" w:hAnsi="Arial" w:cs="Arial"/>
          <w:sz w:val="24"/>
          <w:szCs w:val="24"/>
        </w:rPr>
        <w:t xml:space="preserve"> </w:t>
      </w:r>
    </w:p>
    <w:p w14:paraId="3799C038" w14:textId="77777777" w:rsidR="00C21B2F" w:rsidRDefault="00C21B2F" w:rsidP="00C21B2F">
      <w:pPr>
        <w:pStyle w:val="Listenabsatz"/>
        <w:numPr>
          <w:ilvl w:val="0"/>
          <w:numId w:val="33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21B2F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contains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BNode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>)</w:t>
      </w:r>
    </w:p>
    <w:p w14:paraId="206FF066" w14:textId="77777777" w:rsidR="00C21B2F" w:rsidRPr="00C21B2F" w:rsidRDefault="00C21B2F" w:rsidP="00C21B2F">
      <w:pPr>
        <w:pStyle w:val="Listenabsatz"/>
        <w:ind w:left="1800"/>
        <w:jc w:val="both"/>
        <w:rPr>
          <w:rFonts w:ascii="Arial" w:hAnsi="Arial" w:cs="Arial"/>
          <w:sz w:val="24"/>
          <w:szCs w:val="24"/>
        </w:rPr>
      </w:pPr>
    </w:p>
    <w:p w14:paraId="01663A8C" w14:textId="77777777" w:rsidR="00C21B2F" w:rsidRDefault="00C21B2F" w:rsidP="00C21B2F">
      <w:pPr>
        <w:pStyle w:val="Listenabsatz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Schreiben Sie eine </w:t>
      </w:r>
      <w:r>
        <w:rPr>
          <w:rFonts w:ascii="Arial" w:hAnsi="Arial" w:cs="Arial"/>
          <w:b/>
          <w:sz w:val="24"/>
          <w:szCs w:val="24"/>
        </w:rPr>
        <w:t>rekursive</w:t>
      </w:r>
      <w:r>
        <w:rPr>
          <w:rFonts w:ascii="Arial" w:hAnsi="Arial" w:cs="Arial"/>
          <w:sz w:val="24"/>
          <w:szCs w:val="24"/>
        </w:rPr>
        <w:t xml:space="preserve"> passende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Mehode</w:t>
      </w:r>
      <w:proofErr w:type="spellEnd"/>
      <w:r>
        <w:rPr>
          <w:rFonts w:ascii="Arial" w:hAnsi="Arial" w:cs="Arial"/>
          <w:sz w:val="24"/>
          <w:szCs w:val="24"/>
        </w:rPr>
        <w:t xml:space="preserve"> zu dem vorliege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den B Baum Code. </w:t>
      </w:r>
    </w:p>
    <w:p w14:paraId="49E0B6E5" w14:textId="77777777" w:rsidR="00C21B2F" w:rsidRDefault="00C21B2F" w:rsidP="00C21B2F">
      <w:pPr>
        <w:pStyle w:val="Listenabsatz"/>
        <w:numPr>
          <w:ilvl w:val="1"/>
          <w:numId w:val="28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21B2F">
        <w:rPr>
          <w:rFonts w:ascii="Courier New" w:hAnsi="Courier New" w:cs="Courier New"/>
          <w:sz w:val="24"/>
          <w:szCs w:val="24"/>
        </w:rPr>
        <w:t>pu</w:t>
      </w:r>
      <w:r>
        <w:rPr>
          <w:rFonts w:ascii="Courier New" w:hAnsi="Courier New" w:cs="Courier New"/>
          <w:sz w:val="24"/>
          <w:szCs w:val="24"/>
        </w:rPr>
        <w:t>blic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contains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>)</w:t>
      </w:r>
    </w:p>
    <w:p w14:paraId="4CD54536" w14:textId="77777777" w:rsidR="008131F8" w:rsidRDefault="008131F8" w:rsidP="008131F8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</w:p>
    <w:p w14:paraId="2CCCFBA4" w14:textId="77777777" w:rsidR="008131F8" w:rsidRDefault="008131F8" w:rsidP="009B31DB">
      <w:pPr>
        <w:pStyle w:val="Listenabsatz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Schreiben Sie ein Hauptprogramm, dass nacheinander folgendes macht.</w:t>
      </w:r>
    </w:p>
    <w:p w14:paraId="4EDE7FF2" w14:textId="77777777" w:rsidR="008131F8" w:rsidRDefault="008131F8" w:rsidP="008131F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Einen Baum anlegt.</w:t>
      </w:r>
    </w:p>
    <w:p w14:paraId="48DF37B0" w14:textId="77777777" w:rsidR="008131F8" w:rsidRDefault="00110A9F" w:rsidP="008131F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folgenden Werte einfügt:</w:t>
      </w:r>
    </w:p>
    <w:p w14:paraId="36682D6F" w14:textId="77777777" w:rsidR="00110A9F" w:rsidRDefault="00110A9F" w:rsidP="00110A9F">
      <w:pPr>
        <w:pStyle w:val="Listenabsatz"/>
        <w:numPr>
          <w:ilvl w:val="1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5, 8, 2, 3, 1, 100, 4, 999, 400, 401, -1000</w:t>
      </w:r>
    </w:p>
    <w:p w14:paraId="55A3D4A3" w14:textId="77777777" w:rsidR="008131F8" w:rsidRDefault="00110A9F" w:rsidP="00110A9F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 fertigen</w:t>
      </w:r>
      <w:r w:rsidR="008131F8">
        <w:rPr>
          <w:rFonts w:ascii="Arial" w:hAnsi="Arial" w:cs="Arial"/>
          <w:sz w:val="24"/>
          <w:szCs w:val="24"/>
        </w:rPr>
        <w:t xml:space="preserve"> Baum </w:t>
      </w:r>
      <w:r w:rsidR="00EC41E6">
        <w:rPr>
          <w:rFonts w:ascii="Arial" w:hAnsi="Arial" w:cs="Arial"/>
          <w:sz w:val="24"/>
          <w:szCs w:val="24"/>
        </w:rPr>
        <w:t xml:space="preserve">mit „in-order Traversierung“ </w:t>
      </w:r>
      <w:r w:rsidR="008131F8">
        <w:rPr>
          <w:rFonts w:ascii="Arial" w:hAnsi="Arial" w:cs="Arial"/>
          <w:sz w:val="24"/>
          <w:szCs w:val="24"/>
        </w:rPr>
        <w:t xml:space="preserve">in die </w:t>
      </w:r>
      <w:proofErr w:type="spellStart"/>
      <w:r w:rsidR="008131F8">
        <w:rPr>
          <w:rFonts w:ascii="Arial" w:hAnsi="Arial" w:cs="Arial"/>
          <w:sz w:val="24"/>
          <w:szCs w:val="24"/>
        </w:rPr>
        <w:t>Console</w:t>
      </w:r>
      <w:proofErr w:type="spellEnd"/>
      <w:r w:rsidR="008131F8">
        <w:rPr>
          <w:rFonts w:ascii="Arial" w:hAnsi="Arial" w:cs="Arial"/>
          <w:sz w:val="24"/>
          <w:szCs w:val="24"/>
        </w:rPr>
        <w:t xml:space="preserve"> schreibt.</w:t>
      </w:r>
      <w:r w:rsidR="00ED0E1B">
        <w:rPr>
          <w:rFonts w:ascii="Arial" w:hAnsi="Arial" w:cs="Arial"/>
          <w:sz w:val="24"/>
          <w:szCs w:val="24"/>
        </w:rPr>
        <w:t xml:space="preserve"> Hier bei ist es ratsam dem Baum eine Methode zu geben, der dem Baum </w:t>
      </w:r>
      <w:r w:rsidR="00EC41E6">
        <w:rPr>
          <w:rFonts w:ascii="Arial" w:hAnsi="Arial" w:cs="Arial"/>
          <w:sz w:val="24"/>
          <w:szCs w:val="24"/>
        </w:rPr>
        <w:t>ausgibt.</w:t>
      </w:r>
    </w:p>
    <w:p w14:paraId="09215ED7" w14:textId="77777777" w:rsidR="00ED0E1B" w:rsidRPr="00EC41E6" w:rsidRDefault="00EC41E6" w:rsidP="00EC41E6">
      <w:pPr>
        <w:pStyle w:val="Listenabsatz"/>
        <w:numPr>
          <w:ilvl w:val="1"/>
          <w:numId w:val="30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C41E6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C41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41E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C41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41E6">
        <w:rPr>
          <w:rFonts w:ascii="Courier New" w:hAnsi="Courier New" w:cs="Courier New"/>
          <w:sz w:val="24"/>
          <w:szCs w:val="24"/>
        </w:rPr>
        <w:t>inorderDisplay</w:t>
      </w:r>
      <w:proofErr w:type="spellEnd"/>
      <w:r w:rsidRPr="00EC41E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C41E6">
        <w:rPr>
          <w:rFonts w:ascii="Courier New" w:hAnsi="Courier New" w:cs="Courier New"/>
          <w:sz w:val="24"/>
          <w:szCs w:val="24"/>
        </w:rPr>
        <w:t>BNode</w:t>
      </w:r>
      <w:proofErr w:type="spellEnd"/>
      <w:r w:rsidRPr="00EC41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C41E6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EC41E6">
        <w:rPr>
          <w:rFonts w:ascii="Courier New" w:hAnsi="Courier New" w:cs="Courier New"/>
          <w:sz w:val="24"/>
          <w:szCs w:val="24"/>
        </w:rPr>
        <w:t>)</w:t>
      </w:r>
    </w:p>
    <w:p w14:paraId="6040079D" w14:textId="77777777" w:rsidR="00CD4BD7" w:rsidRDefault="00CD4BD7" w:rsidP="00CD4BD7">
      <w:pPr>
        <w:jc w:val="both"/>
        <w:rPr>
          <w:rFonts w:ascii="Arial" w:hAnsi="Arial" w:cs="Arial"/>
          <w:sz w:val="24"/>
          <w:szCs w:val="24"/>
        </w:rPr>
      </w:pPr>
    </w:p>
    <w:p w14:paraId="13710401" w14:textId="77777777" w:rsidR="00CD4BD7" w:rsidRPr="00CD4BD7" w:rsidRDefault="00CD4BD7" w:rsidP="00CD4BD7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D4BD7">
        <w:rPr>
          <w:rFonts w:ascii="Arial" w:hAnsi="Arial" w:cs="Arial"/>
          <w:color w:val="FF0000"/>
          <w:sz w:val="24"/>
          <w:szCs w:val="24"/>
        </w:rPr>
        <w:t>Bewertungshinweis.</w:t>
      </w:r>
    </w:p>
    <w:p w14:paraId="71B35867" w14:textId="77777777" w:rsidR="00CD4BD7" w:rsidRDefault="00CD4BD7" w:rsidP="00CD4BD7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</w:t>
      </w:r>
      <w:r w:rsidRPr="00CD4BD7">
        <w:rPr>
          <w:rFonts w:ascii="Arial" w:hAnsi="Arial" w:cs="Arial"/>
          <w:color w:val="FF0000"/>
          <w:sz w:val="24"/>
          <w:szCs w:val="24"/>
        </w:rPr>
        <w:t>terati</w:t>
      </w:r>
      <w:r>
        <w:rPr>
          <w:rFonts w:ascii="Arial" w:hAnsi="Arial" w:cs="Arial"/>
          <w:color w:val="FF0000"/>
          <w:sz w:val="24"/>
          <w:szCs w:val="24"/>
        </w:rPr>
        <w:t xml:space="preserve">ve Methode je </w:t>
      </w:r>
      <w:r w:rsidR="00EC41E6">
        <w:rPr>
          <w:rFonts w:ascii="Arial" w:hAnsi="Arial" w:cs="Arial"/>
          <w:color w:val="FF0000"/>
          <w:sz w:val="24"/>
          <w:szCs w:val="24"/>
        </w:rPr>
        <w:t>30</w:t>
      </w:r>
      <w:r w:rsidRPr="00CD4BD7">
        <w:rPr>
          <w:rFonts w:ascii="Arial" w:hAnsi="Arial" w:cs="Arial"/>
          <w:color w:val="FF0000"/>
          <w:sz w:val="24"/>
          <w:szCs w:val="24"/>
        </w:rPr>
        <w:t xml:space="preserve"> Punkte</w:t>
      </w:r>
    </w:p>
    <w:p w14:paraId="0853508C" w14:textId="77777777" w:rsidR="00CD4BD7" w:rsidRPr="00CD4BD7" w:rsidRDefault="00CD4BD7" w:rsidP="00CD4BD7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Rekursive Methode </w:t>
      </w:r>
      <w:r w:rsidR="00EC41E6">
        <w:rPr>
          <w:rFonts w:ascii="Arial" w:hAnsi="Arial" w:cs="Arial"/>
          <w:color w:val="FF0000"/>
          <w:sz w:val="24"/>
          <w:szCs w:val="24"/>
        </w:rPr>
        <w:t>25</w:t>
      </w:r>
      <w:r>
        <w:rPr>
          <w:rFonts w:ascii="Arial" w:hAnsi="Arial" w:cs="Arial"/>
          <w:color w:val="FF0000"/>
          <w:sz w:val="24"/>
          <w:szCs w:val="24"/>
        </w:rPr>
        <w:t xml:space="preserve"> Punkte</w:t>
      </w:r>
    </w:p>
    <w:p w14:paraId="7F45B856" w14:textId="77777777" w:rsidR="00CD4BD7" w:rsidRPr="00CD4BD7" w:rsidRDefault="00CD4BD7" w:rsidP="00CD4BD7">
      <w:pPr>
        <w:pStyle w:val="docTitle"/>
        <w:numPr>
          <w:ilvl w:val="0"/>
          <w:numId w:val="30"/>
        </w:numPr>
        <w:rPr>
          <w:rFonts w:ascii="Arial" w:hAnsi="Arial" w:cs="Arial"/>
          <w:b w:val="0"/>
          <w:bCs w:val="0"/>
          <w:color w:val="FF0000"/>
          <w:sz w:val="24"/>
        </w:rPr>
      </w:pPr>
      <w:r>
        <w:rPr>
          <w:rFonts w:ascii="Arial" w:hAnsi="Arial" w:cs="Arial"/>
          <w:b w:val="0"/>
          <w:bCs w:val="0"/>
          <w:color w:val="FF0000"/>
          <w:sz w:val="24"/>
        </w:rPr>
        <w:t>Methodenaufrufe 5 Punkte</w:t>
      </w:r>
    </w:p>
    <w:p w14:paraId="30BDC543" w14:textId="77777777" w:rsidR="009B31DB" w:rsidRDefault="008131F8" w:rsidP="008131F8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45654A" w14:textId="77777777" w:rsidR="009B31DB" w:rsidRPr="00485BC9" w:rsidRDefault="00CD4BD7" w:rsidP="009B31DB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Aufgabe 4</w:t>
      </w:r>
      <w:r w:rsidR="009B31DB" w:rsidRPr="00A638A6">
        <w:rPr>
          <w:rFonts w:ascii="Arial" w:hAnsi="Arial" w:cs="Arial"/>
        </w:rPr>
        <w:t xml:space="preserve">: </w:t>
      </w:r>
      <w:r w:rsidR="009B31DB">
        <w:rPr>
          <w:rFonts w:ascii="Arial" w:hAnsi="Arial" w:cs="Arial"/>
        </w:rPr>
        <w:t>B Baum Programmieraufgabe</w:t>
      </w:r>
      <w:r w:rsidR="008131F8">
        <w:rPr>
          <w:rFonts w:ascii="Arial" w:hAnsi="Arial" w:cs="Arial"/>
        </w:rPr>
        <w:t xml:space="preserve"> </w:t>
      </w:r>
      <w:r w:rsidR="00110A9F">
        <w:rPr>
          <w:rFonts w:ascii="Arial" w:hAnsi="Arial" w:cs="Arial"/>
        </w:rPr>
        <w:t>_min, _</w:t>
      </w:r>
      <w:proofErr w:type="spellStart"/>
      <w:r w:rsidR="00110A9F">
        <w:rPr>
          <w:rFonts w:ascii="Arial" w:hAnsi="Arial" w:cs="Arial"/>
        </w:rPr>
        <w:t>max</w:t>
      </w:r>
      <w:proofErr w:type="spellEnd"/>
      <w:r w:rsidR="00C21B2F">
        <w:rPr>
          <w:rFonts w:ascii="Arial" w:hAnsi="Arial" w:cs="Arial"/>
        </w:rPr>
        <w:tab/>
        <w:t xml:space="preserve">Punkte: </w:t>
      </w:r>
      <w:r>
        <w:rPr>
          <w:rFonts w:ascii="Arial" w:hAnsi="Arial" w:cs="Arial"/>
        </w:rPr>
        <w:t>25</w:t>
      </w:r>
    </w:p>
    <w:p w14:paraId="304BD2CD" w14:textId="77777777" w:rsidR="005B6FC7" w:rsidRDefault="005B6FC7" w:rsidP="005B6FC7">
      <w:pPr>
        <w:jc w:val="both"/>
        <w:rPr>
          <w:rFonts w:ascii="Arial" w:hAnsi="Arial" w:cs="Arial"/>
          <w:sz w:val="24"/>
          <w:szCs w:val="24"/>
        </w:rPr>
      </w:pPr>
    </w:p>
    <w:p w14:paraId="67E2D351" w14:textId="77777777" w:rsidR="00110A9F" w:rsidRDefault="00110A9F" w:rsidP="00110A9F">
      <w:pPr>
        <w:pStyle w:val="Listenabsatz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110A9F">
        <w:rPr>
          <w:rFonts w:ascii="Arial" w:hAnsi="Arial" w:cs="Arial"/>
          <w:sz w:val="24"/>
          <w:szCs w:val="24"/>
        </w:rPr>
        <w:t>Schreiben Sie eine Metho</w:t>
      </w:r>
      <w:r>
        <w:rPr>
          <w:rFonts w:ascii="Arial" w:hAnsi="Arial" w:cs="Arial"/>
          <w:sz w:val="24"/>
          <w:szCs w:val="24"/>
        </w:rPr>
        <w:t xml:space="preserve">de die den </w:t>
      </w:r>
      <w:r w:rsidRPr="00110A9F">
        <w:rPr>
          <w:rFonts w:ascii="Arial" w:hAnsi="Arial" w:cs="Arial"/>
          <w:b/>
          <w:sz w:val="24"/>
          <w:szCs w:val="24"/>
        </w:rPr>
        <w:t>minimalsten</w:t>
      </w:r>
      <w:r>
        <w:rPr>
          <w:rFonts w:ascii="Arial" w:hAnsi="Arial" w:cs="Arial"/>
          <w:sz w:val="24"/>
          <w:szCs w:val="24"/>
        </w:rPr>
        <w:t xml:space="preserve"> Wert im Baum findet.</w:t>
      </w:r>
    </w:p>
    <w:p w14:paraId="03D1CA42" w14:textId="77777777" w:rsidR="00C21B2F" w:rsidRDefault="00C21B2F" w:rsidP="00C21B2F">
      <w:pPr>
        <w:pStyle w:val="Listenabsatz"/>
        <w:numPr>
          <w:ilvl w:val="1"/>
          <w:numId w:val="32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21B2F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minValue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>()</w:t>
      </w:r>
    </w:p>
    <w:p w14:paraId="2248F4CF" w14:textId="77777777" w:rsidR="00C21B2F" w:rsidRPr="00C21B2F" w:rsidRDefault="00C21B2F" w:rsidP="00C21B2F">
      <w:pPr>
        <w:pStyle w:val="Listenabsatz"/>
        <w:ind w:left="1800"/>
        <w:jc w:val="both"/>
        <w:rPr>
          <w:rFonts w:ascii="Arial" w:hAnsi="Arial" w:cs="Arial"/>
          <w:sz w:val="24"/>
          <w:szCs w:val="24"/>
        </w:rPr>
      </w:pPr>
    </w:p>
    <w:p w14:paraId="63E470D4" w14:textId="77777777" w:rsidR="00C21B2F" w:rsidRDefault="00110A9F" w:rsidP="00C21B2F">
      <w:pPr>
        <w:pStyle w:val="Listenabsatz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110A9F">
        <w:rPr>
          <w:rFonts w:ascii="Arial" w:hAnsi="Arial" w:cs="Arial"/>
          <w:sz w:val="24"/>
          <w:szCs w:val="24"/>
        </w:rPr>
        <w:t>Schreiben Sie eine Metho</w:t>
      </w:r>
      <w:r>
        <w:rPr>
          <w:rFonts w:ascii="Arial" w:hAnsi="Arial" w:cs="Arial"/>
          <w:sz w:val="24"/>
          <w:szCs w:val="24"/>
        </w:rPr>
        <w:t xml:space="preserve">de die den </w:t>
      </w:r>
      <w:r w:rsidRPr="00110A9F">
        <w:rPr>
          <w:rFonts w:ascii="Arial" w:hAnsi="Arial" w:cs="Arial"/>
          <w:b/>
          <w:sz w:val="24"/>
          <w:szCs w:val="24"/>
        </w:rPr>
        <w:t>maximalsten</w:t>
      </w:r>
      <w:r>
        <w:rPr>
          <w:rFonts w:ascii="Arial" w:hAnsi="Arial" w:cs="Arial"/>
          <w:sz w:val="24"/>
          <w:szCs w:val="24"/>
        </w:rPr>
        <w:t xml:space="preserve"> Wert im Baum findet.</w:t>
      </w:r>
    </w:p>
    <w:p w14:paraId="4DC967BB" w14:textId="77777777" w:rsidR="00C21B2F" w:rsidRPr="00C21B2F" w:rsidRDefault="00C21B2F" w:rsidP="00C21B2F">
      <w:pPr>
        <w:pStyle w:val="Listenabsatz"/>
        <w:numPr>
          <w:ilvl w:val="1"/>
          <w:numId w:val="32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21B2F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1B2F">
        <w:rPr>
          <w:rFonts w:ascii="Courier New" w:hAnsi="Courier New" w:cs="Courier New"/>
          <w:sz w:val="24"/>
          <w:szCs w:val="24"/>
        </w:rPr>
        <w:t>minValue</w:t>
      </w:r>
      <w:proofErr w:type="spellEnd"/>
      <w:r w:rsidRPr="00C21B2F">
        <w:rPr>
          <w:rFonts w:ascii="Courier New" w:hAnsi="Courier New" w:cs="Courier New"/>
          <w:sz w:val="24"/>
          <w:szCs w:val="24"/>
        </w:rPr>
        <w:t>()</w:t>
      </w:r>
    </w:p>
    <w:p w14:paraId="429D4E4B" w14:textId="77777777" w:rsidR="00C21B2F" w:rsidRDefault="00C21B2F" w:rsidP="00C21B2F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</w:p>
    <w:p w14:paraId="27D17986" w14:textId="77777777" w:rsidR="00C21B2F" w:rsidRPr="00C21B2F" w:rsidRDefault="00C21B2F" w:rsidP="00C21B2F">
      <w:pPr>
        <w:pStyle w:val="Listenabsatz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Rufen Sie beide Methoden in Ihrem Hauptprogramm auf und lassen Sie sich die Ergebnisse auf der </w:t>
      </w:r>
      <w:proofErr w:type="spellStart"/>
      <w:r>
        <w:rPr>
          <w:rFonts w:ascii="Arial" w:hAnsi="Arial" w:cs="Arial"/>
          <w:sz w:val="24"/>
          <w:szCs w:val="24"/>
        </w:rPr>
        <w:t>Console</w:t>
      </w:r>
      <w:proofErr w:type="spellEnd"/>
      <w:r>
        <w:rPr>
          <w:rFonts w:ascii="Arial" w:hAnsi="Arial" w:cs="Arial"/>
          <w:sz w:val="24"/>
          <w:szCs w:val="24"/>
        </w:rPr>
        <w:t xml:space="preserve"> ausgeben.</w:t>
      </w:r>
    </w:p>
    <w:p w14:paraId="2A2FE133" w14:textId="77777777" w:rsidR="00110A9F" w:rsidRDefault="00110A9F" w:rsidP="00110A9F">
      <w:pPr>
        <w:rPr>
          <w:rFonts w:ascii="Arial" w:hAnsi="Arial" w:cs="Arial"/>
          <w:b/>
          <w:bCs/>
          <w:sz w:val="24"/>
        </w:rPr>
      </w:pPr>
    </w:p>
    <w:p w14:paraId="09DF1B00" w14:textId="77777777" w:rsidR="005B6FC7" w:rsidRDefault="00CD4BD7" w:rsidP="00CD4BD7">
      <w:pPr>
        <w:pStyle w:val="docTitle"/>
        <w:rPr>
          <w:rFonts w:ascii="Arial" w:hAnsi="Arial" w:cs="Arial"/>
          <w:b w:val="0"/>
          <w:bCs w:val="0"/>
          <w:color w:val="FF0000"/>
          <w:sz w:val="24"/>
        </w:rPr>
      </w:pPr>
      <w:r w:rsidRPr="00CD4BD7">
        <w:rPr>
          <w:rFonts w:ascii="Arial" w:hAnsi="Arial" w:cs="Arial"/>
          <w:b w:val="0"/>
          <w:bCs w:val="0"/>
          <w:color w:val="FF0000"/>
          <w:sz w:val="24"/>
        </w:rPr>
        <w:t>Bewertungshinweis:</w:t>
      </w:r>
    </w:p>
    <w:p w14:paraId="4F1B8EB0" w14:textId="77777777" w:rsidR="00CD4BD7" w:rsidRDefault="00CD4BD7" w:rsidP="00CD4BD7">
      <w:pPr>
        <w:pStyle w:val="docTitle"/>
        <w:numPr>
          <w:ilvl w:val="0"/>
          <w:numId w:val="30"/>
        </w:numPr>
        <w:rPr>
          <w:rFonts w:ascii="Arial" w:hAnsi="Arial" w:cs="Arial"/>
          <w:b w:val="0"/>
          <w:bCs w:val="0"/>
          <w:color w:val="FF0000"/>
          <w:sz w:val="24"/>
        </w:rPr>
      </w:pPr>
      <w:r>
        <w:rPr>
          <w:rFonts w:ascii="Arial" w:hAnsi="Arial" w:cs="Arial"/>
          <w:b w:val="0"/>
          <w:bCs w:val="0"/>
          <w:color w:val="FF0000"/>
          <w:sz w:val="24"/>
        </w:rPr>
        <w:t>Je Methoden jeweils 10Punkte</w:t>
      </w:r>
    </w:p>
    <w:p w14:paraId="6F3DDEE9" w14:textId="77777777" w:rsidR="00CD4BD7" w:rsidRPr="00CD4BD7" w:rsidRDefault="00CD4BD7" w:rsidP="00CD4BD7">
      <w:pPr>
        <w:pStyle w:val="docTitle"/>
        <w:numPr>
          <w:ilvl w:val="0"/>
          <w:numId w:val="30"/>
        </w:numPr>
        <w:rPr>
          <w:rFonts w:ascii="Arial" w:hAnsi="Arial" w:cs="Arial"/>
          <w:b w:val="0"/>
          <w:bCs w:val="0"/>
          <w:color w:val="FF0000"/>
          <w:sz w:val="24"/>
        </w:rPr>
      </w:pPr>
      <w:r>
        <w:rPr>
          <w:rFonts w:ascii="Arial" w:hAnsi="Arial" w:cs="Arial"/>
          <w:b w:val="0"/>
          <w:bCs w:val="0"/>
          <w:color w:val="FF0000"/>
          <w:sz w:val="24"/>
        </w:rPr>
        <w:t>Methodenaufrufe 5 Punkte</w:t>
      </w:r>
    </w:p>
    <w:sectPr w:rsidR="00CD4BD7" w:rsidRPr="00CD4BD7" w:rsidSect="008365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1276" w:bottom="1134" w:left="1446" w:header="720" w:footer="340" w:gutter="0"/>
      <w:pgNumType w:start="1"/>
      <w:cols w:space="454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82066" w14:textId="77777777" w:rsidR="0013318E" w:rsidRDefault="0013318E">
      <w:r>
        <w:separator/>
      </w:r>
    </w:p>
  </w:endnote>
  <w:endnote w:type="continuationSeparator" w:id="0">
    <w:p w14:paraId="2DAD6E23" w14:textId="77777777" w:rsidR="0013318E" w:rsidRDefault="0013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E326F" w14:textId="77777777" w:rsidR="00EC41E6" w:rsidRDefault="00EC41E6" w:rsidP="00EC41E6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C42D6">
      <w:rPr>
        <w:noProof/>
      </w:rPr>
      <w:t>4</w:t>
    </w:r>
    <w:r>
      <w:rPr>
        <w:noProof/>
      </w:rPr>
      <w:fldChar w:fldCharType="end"/>
    </w:r>
    <w:r>
      <w:tab/>
    </w:r>
  </w:p>
  <w:p w14:paraId="60118ABD" w14:textId="77777777" w:rsidR="00EC41E6" w:rsidRDefault="00EC41E6" w:rsidP="00EC41E6">
    <w:pPr>
      <w:pStyle w:val="Fuzeile"/>
      <w:rPr>
        <w:sz w:val="12"/>
      </w:rPr>
    </w:pPr>
  </w:p>
  <w:p w14:paraId="1C045A44" w14:textId="77777777" w:rsidR="00E5391C" w:rsidRPr="00EC41E6" w:rsidRDefault="00E5391C" w:rsidP="00EC41E6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9A035" w14:textId="77777777" w:rsidR="00EC41E6" w:rsidRDefault="00EC41E6" w:rsidP="00EC41E6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C42D6">
      <w:rPr>
        <w:noProof/>
      </w:rPr>
      <w:t>3</w:t>
    </w:r>
    <w:r>
      <w:rPr>
        <w:noProof/>
      </w:rPr>
      <w:fldChar w:fldCharType="end"/>
    </w:r>
    <w:r>
      <w:tab/>
    </w:r>
  </w:p>
  <w:p w14:paraId="78E3F415" w14:textId="77777777" w:rsidR="00EC41E6" w:rsidRDefault="00EC41E6" w:rsidP="00EC41E6">
    <w:pPr>
      <w:pStyle w:val="Fuzeile"/>
      <w:rPr>
        <w:sz w:val="12"/>
      </w:rPr>
    </w:pPr>
  </w:p>
  <w:p w14:paraId="5C17B9DF" w14:textId="77777777" w:rsidR="00C21B2F" w:rsidRPr="00EC41E6" w:rsidRDefault="00C21B2F" w:rsidP="00EC41E6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OLE_LINK1"/>
  <w:p w14:paraId="2B8C3EDD" w14:textId="77777777" w:rsidR="00E5391C" w:rsidRDefault="00E5391C">
    <w:pPr>
      <w:pStyle w:val="Fuzeile"/>
    </w:pPr>
    <w:r>
      <w:fldChar w:fldCharType="begin"/>
    </w:r>
    <w:r>
      <w:instrText xml:space="preserve"> STYLEREF  docTitle  \* MERGEFORMAT </w:instrText>
    </w:r>
    <w:r>
      <w:fldChar w:fldCharType="separate"/>
    </w:r>
    <w:r w:rsidR="00FC42D6">
      <w:rPr>
        <w:noProof/>
      </w:rPr>
      <w:t>Übungsblatt X</w:t>
    </w:r>
    <w:r w:rsidR="00FC42D6">
      <w:rPr>
        <w:noProof/>
      </w:rPr>
      <w:tab/>
      <w:t>Ausgabe: XX.XX.XXXX</w: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C42D6">
      <w:rPr>
        <w:noProof/>
      </w:rPr>
      <w:t>1</w:t>
    </w:r>
    <w:r>
      <w:rPr>
        <w:noProof/>
      </w:rPr>
      <w:fldChar w:fldCharType="end"/>
    </w:r>
    <w:r>
      <w:tab/>
    </w:r>
    <w:bookmarkEnd w:id="1"/>
  </w:p>
  <w:p w14:paraId="3E5472F6" w14:textId="77777777" w:rsidR="00E5391C" w:rsidRDefault="00E5391C">
    <w:pPr>
      <w:pStyle w:val="Fuzeile"/>
      <w:rPr>
        <w:sz w:val="1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1E3F6A" w14:textId="77777777" w:rsidR="0013318E" w:rsidRDefault="0013318E">
      <w:r>
        <w:separator/>
      </w:r>
    </w:p>
  </w:footnote>
  <w:footnote w:type="continuationSeparator" w:id="0">
    <w:p w14:paraId="78457E16" w14:textId="77777777" w:rsidR="0013318E" w:rsidRDefault="001331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D74B1" w14:textId="77777777" w:rsidR="00E5391C" w:rsidRDefault="00E5391C">
    <w:pPr>
      <w:pStyle w:val="Kopfzeile"/>
    </w:pPr>
  </w:p>
  <w:p w14:paraId="7FE270F4" w14:textId="77777777" w:rsidR="00E5391C" w:rsidRDefault="00E5391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EFD47" w14:textId="77777777" w:rsidR="00E5391C" w:rsidRDefault="00FC42D6">
    <w:pPr>
      <w:pStyle w:val="Kopfzeile"/>
    </w:pPr>
    <w:r>
      <w:fldChar w:fldCharType="begin"/>
    </w:r>
    <w:r>
      <w:instrText xml:space="preserve"> STYLEREF  docTitle  \* MERGEFORMAT </w:instrText>
    </w:r>
    <w:r>
      <w:fldChar w:fldCharType="separate"/>
    </w:r>
    <w:r>
      <w:rPr>
        <w:noProof/>
      </w:rPr>
      <w:t>Methodenaufrufe 5 Punkte</w:t>
    </w:r>
    <w:r>
      <w:rPr>
        <w:noProof/>
      </w:rPr>
      <w:fldChar w:fldCharType="end"/>
    </w:r>
    <w:r w:rsidR="00E5391C">
      <w:tab/>
    </w:r>
    <w:r w:rsidR="00E5391C">
      <w:fldChar w:fldCharType="begin"/>
    </w:r>
    <w:r w:rsidR="00E5391C">
      <w:instrText xml:space="preserve"> PAGE   \* MERGEFORMAT </w:instrText>
    </w:r>
    <w:r w:rsidR="00E5391C">
      <w:fldChar w:fldCharType="separate"/>
    </w:r>
    <w:r>
      <w:rPr>
        <w:noProof/>
      </w:rPr>
      <w:t>3</w:t>
    </w:r>
    <w:r w:rsidR="00E5391C">
      <w:rPr>
        <w:noProof/>
      </w:rPr>
      <w:fldChar w:fldCharType="end"/>
    </w:r>
  </w:p>
  <w:p w14:paraId="1A377C24" w14:textId="77777777" w:rsidR="00E5391C" w:rsidRDefault="00E5391C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EEB25" w14:textId="77777777" w:rsidR="00E5391C" w:rsidRDefault="00E5391C" w:rsidP="004D6CFD">
    <w:pPr>
      <w:pStyle w:val="Text"/>
      <w:tabs>
        <w:tab w:val="right" w:pos="9356"/>
      </w:tabs>
      <w:rPr>
        <w:rFonts w:ascii="Arial" w:hAnsi="Arial" w:cs="Arial"/>
      </w:rPr>
    </w:pPr>
    <w:r>
      <w:rPr>
        <w:rFonts w:ascii="Arial" w:hAnsi="Arial" w:cs="Arial"/>
      </w:rPr>
      <w:t>I</w:t>
    </w:r>
    <w:r w:rsidR="00C21B2F">
      <w:rPr>
        <w:rFonts w:ascii="Arial" w:hAnsi="Arial" w:cs="Arial"/>
      </w:rPr>
      <w:t>nformatik Bachelor 1. Semester WS 2012</w:t>
    </w:r>
    <w:r>
      <w:rPr>
        <w:rFonts w:ascii="Arial" w:hAnsi="Arial" w:cs="Arial"/>
      </w:rPr>
      <w:t>/1</w:t>
    </w:r>
    <w:r w:rsidR="00C21B2F">
      <w:rPr>
        <w:rFonts w:ascii="Arial" w:hAnsi="Arial" w:cs="Arial"/>
      </w:rPr>
      <w:t>3</w:t>
    </w:r>
    <w:r>
      <w:rPr>
        <w:rFonts w:ascii="Arial" w:hAnsi="Arial" w:cs="Arial"/>
      </w:rPr>
      <w:tab/>
      <w:t>Prof. Dr. Wolfgang Schramm</w:t>
    </w:r>
  </w:p>
  <w:p w14:paraId="2CEFAD5B" w14:textId="77777777" w:rsidR="00E5391C" w:rsidRPr="005D11B6" w:rsidRDefault="00E5391C" w:rsidP="005D11B6">
    <w:pPr>
      <w:pStyle w:val="Text"/>
      <w:tabs>
        <w:tab w:val="right" w:pos="9356"/>
      </w:tabs>
      <w:rPr>
        <w:rFonts w:ascii="Arial" w:hAnsi="Arial" w:cs="Arial"/>
      </w:rPr>
    </w:pPr>
    <w:r>
      <w:rPr>
        <w:rFonts w:ascii="Arial" w:hAnsi="Arial" w:cs="Arial"/>
        <w:noProof/>
        <w:lang w:eastAsia="de-DE"/>
      </w:rPr>
      <w:drawing>
        <wp:anchor distT="0" distB="0" distL="114300" distR="114300" simplePos="0" relativeHeight="251658240" behindDoc="0" locked="0" layoutInCell="1" allowOverlap="1" wp14:anchorId="57C30072" wp14:editId="6EF4FB17">
          <wp:simplePos x="0" y="0"/>
          <wp:positionH relativeFrom="margin">
            <wp:posOffset>4177665</wp:posOffset>
          </wp:positionH>
          <wp:positionV relativeFrom="margin">
            <wp:posOffset>-451485</wp:posOffset>
          </wp:positionV>
          <wp:extent cx="1847850" cy="447675"/>
          <wp:effectExtent l="19050" t="0" r="0" b="0"/>
          <wp:wrapSquare wrapText="bothSides"/>
          <wp:docPr id="1" name="Bild 1" descr="fb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bi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</w:rPr>
      <w:t>Algorithmen und Datenstrukturen (ADS)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50"/>
      </v:shape>
    </w:pict>
  </w:numPicBullet>
  <w:abstractNum w:abstractNumId="0">
    <w:nsid w:val="FFFFFFFB"/>
    <w:multiLevelType w:val="multilevel"/>
    <w:tmpl w:val="32AE8F7A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709" w:hanging="708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09" w:hanging="708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>
    <w:nsid w:val="00C1272F"/>
    <w:multiLevelType w:val="hybridMultilevel"/>
    <w:tmpl w:val="F774CD06"/>
    <w:lvl w:ilvl="0" w:tplc="575A6F08">
      <w:start w:val="1"/>
      <w:numFmt w:val="bullet"/>
      <w:lvlText w:val="−"/>
      <w:lvlJc w:val="left"/>
      <w:pPr>
        <w:tabs>
          <w:tab w:val="num" w:pos="1980"/>
        </w:tabs>
        <w:ind w:left="198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8735D3"/>
    <w:multiLevelType w:val="singleLevel"/>
    <w:tmpl w:val="4F9C7AB2"/>
    <w:lvl w:ilvl="0">
      <w:start w:val="1"/>
      <w:numFmt w:val="bullet"/>
      <w:pStyle w:val="ListDash1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</w:abstractNum>
  <w:abstractNum w:abstractNumId="3">
    <w:nsid w:val="018D36CD"/>
    <w:multiLevelType w:val="singleLevel"/>
    <w:tmpl w:val="C4A80E5C"/>
    <w:lvl w:ilvl="0">
      <w:start w:val="1"/>
      <w:numFmt w:val="bullet"/>
      <w:pStyle w:val="ListDash2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</w:abstractNum>
  <w:abstractNum w:abstractNumId="4">
    <w:nsid w:val="031E4477"/>
    <w:multiLevelType w:val="hybridMultilevel"/>
    <w:tmpl w:val="B74C653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9E3B50"/>
    <w:multiLevelType w:val="hybridMultilevel"/>
    <w:tmpl w:val="AE964B5A"/>
    <w:lvl w:ilvl="0" w:tplc="997E1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FC2966"/>
    <w:multiLevelType w:val="hybridMultilevel"/>
    <w:tmpl w:val="B7608D94"/>
    <w:lvl w:ilvl="0" w:tplc="5CC0B892">
      <w:start w:val="1"/>
      <w:numFmt w:val="lowerLetter"/>
      <w:pStyle w:val="ListLet2"/>
      <w:lvlText w:val="%1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456340"/>
    <w:multiLevelType w:val="hybridMultilevel"/>
    <w:tmpl w:val="5B845540"/>
    <w:lvl w:ilvl="0" w:tplc="D7D0B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6446E3"/>
    <w:multiLevelType w:val="hybridMultilevel"/>
    <w:tmpl w:val="634E3816"/>
    <w:lvl w:ilvl="0" w:tplc="2CA8AE4A">
      <w:start w:val="1"/>
      <w:numFmt w:val="bullet"/>
      <w:pStyle w:val="ListDash3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3D577D"/>
    <w:multiLevelType w:val="hybridMultilevel"/>
    <w:tmpl w:val="F9D28A68"/>
    <w:lvl w:ilvl="0" w:tplc="49F23C9E">
      <w:start w:val="1"/>
      <w:numFmt w:val="lowerLetter"/>
      <w:lvlText w:val="%1)"/>
      <w:lvlJc w:val="left"/>
      <w:pPr>
        <w:ind w:left="1174" w:hanging="360"/>
      </w:pPr>
      <w:rPr>
        <w:rFonts w:ascii="Times New Roman" w:eastAsia="Times New Roman" w:hAnsi="Times New Roman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894" w:hanging="360"/>
      </w:pPr>
    </w:lvl>
    <w:lvl w:ilvl="2" w:tplc="0407001B" w:tentative="1">
      <w:start w:val="1"/>
      <w:numFmt w:val="lowerRoman"/>
      <w:lvlText w:val="%3."/>
      <w:lvlJc w:val="right"/>
      <w:pPr>
        <w:ind w:left="2614" w:hanging="180"/>
      </w:pPr>
    </w:lvl>
    <w:lvl w:ilvl="3" w:tplc="0407000F" w:tentative="1">
      <w:start w:val="1"/>
      <w:numFmt w:val="decimal"/>
      <w:lvlText w:val="%4."/>
      <w:lvlJc w:val="left"/>
      <w:pPr>
        <w:ind w:left="3334" w:hanging="360"/>
      </w:pPr>
    </w:lvl>
    <w:lvl w:ilvl="4" w:tplc="04070019" w:tentative="1">
      <w:start w:val="1"/>
      <w:numFmt w:val="lowerLetter"/>
      <w:lvlText w:val="%5."/>
      <w:lvlJc w:val="left"/>
      <w:pPr>
        <w:ind w:left="4054" w:hanging="360"/>
      </w:pPr>
    </w:lvl>
    <w:lvl w:ilvl="5" w:tplc="0407001B" w:tentative="1">
      <w:start w:val="1"/>
      <w:numFmt w:val="lowerRoman"/>
      <w:lvlText w:val="%6."/>
      <w:lvlJc w:val="right"/>
      <w:pPr>
        <w:ind w:left="4774" w:hanging="180"/>
      </w:pPr>
    </w:lvl>
    <w:lvl w:ilvl="6" w:tplc="0407000F" w:tentative="1">
      <w:start w:val="1"/>
      <w:numFmt w:val="decimal"/>
      <w:lvlText w:val="%7."/>
      <w:lvlJc w:val="left"/>
      <w:pPr>
        <w:ind w:left="5494" w:hanging="360"/>
      </w:pPr>
    </w:lvl>
    <w:lvl w:ilvl="7" w:tplc="04070019" w:tentative="1">
      <w:start w:val="1"/>
      <w:numFmt w:val="lowerLetter"/>
      <w:lvlText w:val="%8."/>
      <w:lvlJc w:val="left"/>
      <w:pPr>
        <w:ind w:left="6214" w:hanging="360"/>
      </w:pPr>
    </w:lvl>
    <w:lvl w:ilvl="8" w:tplc="0407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>
    <w:nsid w:val="290012C5"/>
    <w:multiLevelType w:val="singleLevel"/>
    <w:tmpl w:val="EAB47F00"/>
    <w:lvl w:ilvl="0">
      <w:start w:val="1"/>
      <w:numFmt w:val="decimal"/>
      <w:pStyle w:val="ListNum2"/>
      <w:lvlText w:val="%1."/>
      <w:lvlJc w:val="right"/>
      <w:pPr>
        <w:tabs>
          <w:tab w:val="num" w:pos="1134"/>
        </w:tabs>
        <w:ind w:left="1134" w:hanging="113"/>
      </w:pPr>
    </w:lvl>
  </w:abstractNum>
  <w:abstractNum w:abstractNumId="11">
    <w:nsid w:val="29641D64"/>
    <w:multiLevelType w:val="hybridMultilevel"/>
    <w:tmpl w:val="EE746382"/>
    <w:lvl w:ilvl="0" w:tplc="D0C249C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81E54"/>
    <w:multiLevelType w:val="hybridMultilevel"/>
    <w:tmpl w:val="88FE15A4"/>
    <w:lvl w:ilvl="0" w:tplc="6A580D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4C823E3"/>
    <w:multiLevelType w:val="hybridMultilevel"/>
    <w:tmpl w:val="C6D8C7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87D61BD"/>
    <w:multiLevelType w:val="hybridMultilevel"/>
    <w:tmpl w:val="5B845540"/>
    <w:lvl w:ilvl="0" w:tplc="D7D0B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D2699F"/>
    <w:multiLevelType w:val="hybridMultilevel"/>
    <w:tmpl w:val="D8828ABE"/>
    <w:lvl w:ilvl="0" w:tplc="997E1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06683A"/>
    <w:multiLevelType w:val="hybridMultilevel"/>
    <w:tmpl w:val="971814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460FC1"/>
    <w:multiLevelType w:val="hybridMultilevel"/>
    <w:tmpl w:val="3B88342E"/>
    <w:lvl w:ilvl="0" w:tplc="0407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8">
    <w:nsid w:val="430A1889"/>
    <w:multiLevelType w:val="hybridMultilevel"/>
    <w:tmpl w:val="9F2CD834"/>
    <w:lvl w:ilvl="0" w:tplc="85CC707A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2A626A"/>
    <w:multiLevelType w:val="multilevel"/>
    <w:tmpl w:val="7570CFD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F41416"/>
    <w:multiLevelType w:val="hybridMultilevel"/>
    <w:tmpl w:val="0270DE5C"/>
    <w:lvl w:ilvl="0" w:tplc="2334D2C6">
      <w:start w:val="1"/>
      <w:numFmt w:val="lowerLetter"/>
      <w:pStyle w:val="ListLet3"/>
      <w:lvlText w:val="%1)"/>
      <w:lvlJc w:val="right"/>
      <w:pPr>
        <w:tabs>
          <w:tab w:val="num" w:pos="1701"/>
        </w:tabs>
        <w:ind w:left="1701" w:hanging="11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E24520"/>
    <w:multiLevelType w:val="hybridMultilevel"/>
    <w:tmpl w:val="A1301E70"/>
    <w:lvl w:ilvl="0" w:tplc="9E0E0C06">
      <w:start w:val="3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4B2B7280"/>
    <w:multiLevelType w:val="singleLevel"/>
    <w:tmpl w:val="F2FC6394"/>
    <w:lvl w:ilvl="0">
      <w:start w:val="1"/>
      <w:numFmt w:val="bullet"/>
      <w:pStyle w:val="ListBul2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23">
    <w:nsid w:val="4D1A3187"/>
    <w:multiLevelType w:val="hybridMultilevel"/>
    <w:tmpl w:val="F370A778"/>
    <w:lvl w:ilvl="0" w:tplc="3C4487AE">
      <w:start w:val="1"/>
      <w:numFmt w:val="lowerLetter"/>
      <w:pStyle w:val="ListLet1"/>
      <w:lvlText w:val="%1)"/>
      <w:lvlJc w:val="right"/>
      <w:pPr>
        <w:tabs>
          <w:tab w:val="num" w:pos="1289"/>
        </w:tabs>
        <w:ind w:left="1289" w:hanging="113"/>
      </w:pPr>
      <w:rPr>
        <w:rFonts w:ascii="Arial" w:hAnsi="Arial" w:hint="default"/>
        <w:b w:val="0"/>
        <w:bCs w:val="0"/>
        <w:i w:val="0"/>
        <w:iCs w:val="0"/>
      </w:rPr>
    </w:lvl>
    <w:lvl w:ilvl="1" w:tplc="04070019">
      <w:start w:val="1"/>
      <w:numFmt w:val="lowerLetter"/>
      <w:lvlText w:val="%2."/>
      <w:lvlJc w:val="left"/>
      <w:pPr>
        <w:tabs>
          <w:tab w:val="num" w:pos="2162"/>
        </w:tabs>
        <w:ind w:left="216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2"/>
        </w:tabs>
        <w:ind w:left="288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2"/>
        </w:tabs>
        <w:ind w:left="360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2"/>
        </w:tabs>
        <w:ind w:left="432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2"/>
        </w:tabs>
        <w:ind w:left="504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2"/>
        </w:tabs>
        <w:ind w:left="576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2"/>
        </w:tabs>
        <w:ind w:left="648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2"/>
        </w:tabs>
        <w:ind w:left="7202" w:hanging="180"/>
      </w:pPr>
    </w:lvl>
  </w:abstractNum>
  <w:abstractNum w:abstractNumId="24">
    <w:nsid w:val="4EF374D2"/>
    <w:multiLevelType w:val="singleLevel"/>
    <w:tmpl w:val="34FABE2E"/>
    <w:lvl w:ilvl="0">
      <w:start w:val="1"/>
      <w:numFmt w:val="bullet"/>
      <w:pStyle w:val="ListBu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</w:abstractNum>
  <w:abstractNum w:abstractNumId="25">
    <w:nsid w:val="510C7902"/>
    <w:multiLevelType w:val="singleLevel"/>
    <w:tmpl w:val="7BE44C58"/>
    <w:lvl w:ilvl="0">
      <w:start w:val="1"/>
      <w:numFmt w:val="decimal"/>
      <w:pStyle w:val="ListNum1"/>
      <w:lvlText w:val="%1."/>
      <w:lvlJc w:val="right"/>
      <w:pPr>
        <w:tabs>
          <w:tab w:val="num" w:pos="567"/>
        </w:tabs>
        <w:ind w:left="567" w:hanging="113"/>
      </w:pPr>
      <w:rPr>
        <w:rFonts w:hint="default"/>
      </w:rPr>
    </w:lvl>
  </w:abstractNum>
  <w:abstractNum w:abstractNumId="26">
    <w:nsid w:val="55543E79"/>
    <w:multiLevelType w:val="hybridMultilevel"/>
    <w:tmpl w:val="E51AD906"/>
    <w:lvl w:ilvl="0" w:tplc="6A580D74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5BFE6740"/>
    <w:multiLevelType w:val="hybridMultilevel"/>
    <w:tmpl w:val="8F228FC8"/>
    <w:lvl w:ilvl="0" w:tplc="997E1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0258BE"/>
    <w:multiLevelType w:val="multilevel"/>
    <w:tmpl w:val="8030540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>
    <w:nsid w:val="76AA2EF6"/>
    <w:multiLevelType w:val="hybridMultilevel"/>
    <w:tmpl w:val="7CC2B7C6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76AE3991"/>
    <w:multiLevelType w:val="hybridMultilevel"/>
    <w:tmpl w:val="6958B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3718D0"/>
    <w:multiLevelType w:val="hybridMultilevel"/>
    <w:tmpl w:val="8E583E8E"/>
    <w:lvl w:ilvl="0" w:tplc="04070007">
      <w:start w:val="1"/>
      <w:numFmt w:val="bullet"/>
      <w:lvlText w:val=""/>
      <w:lvlPicBulletId w:val="0"/>
      <w:lvlJc w:val="left"/>
      <w:pPr>
        <w:tabs>
          <w:tab w:val="num" w:pos="873"/>
        </w:tabs>
        <w:ind w:left="873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32">
    <w:nsid w:val="79D81EF5"/>
    <w:multiLevelType w:val="hybridMultilevel"/>
    <w:tmpl w:val="F54604FE"/>
    <w:lvl w:ilvl="0" w:tplc="DD1878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4"/>
  </w:num>
  <w:num w:numId="5">
    <w:abstractNumId w:val="22"/>
  </w:num>
  <w:num w:numId="6">
    <w:abstractNumId w:val="2"/>
  </w:num>
  <w:num w:numId="7">
    <w:abstractNumId w:val="3"/>
  </w:num>
  <w:num w:numId="8">
    <w:abstractNumId w:val="20"/>
  </w:num>
  <w:num w:numId="9">
    <w:abstractNumId w:val="6"/>
  </w:num>
  <w:num w:numId="10">
    <w:abstractNumId w:val="23"/>
  </w:num>
  <w:num w:numId="11">
    <w:abstractNumId w:val="25"/>
  </w:num>
  <w:num w:numId="12">
    <w:abstractNumId w:val="1"/>
  </w:num>
  <w:num w:numId="13">
    <w:abstractNumId w:val="17"/>
  </w:num>
  <w:num w:numId="14">
    <w:abstractNumId w:val="4"/>
  </w:num>
  <w:num w:numId="15">
    <w:abstractNumId w:val="28"/>
  </w:num>
  <w:num w:numId="16">
    <w:abstractNumId w:val="23"/>
    <w:lvlOverride w:ilvl="0">
      <w:startOverride w:val="1"/>
    </w:lvlOverride>
  </w:num>
  <w:num w:numId="17">
    <w:abstractNumId w:val="19"/>
  </w:num>
  <w:num w:numId="18">
    <w:abstractNumId w:val="16"/>
  </w:num>
  <w:num w:numId="19">
    <w:abstractNumId w:val="29"/>
  </w:num>
  <w:num w:numId="20">
    <w:abstractNumId w:val="21"/>
  </w:num>
  <w:num w:numId="21">
    <w:abstractNumId w:val="11"/>
  </w:num>
  <w:num w:numId="22">
    <w:abstractNumId w:val="9"/>
  </w:num>
  <w:num w:numId="23">
    <w:abstractNumId w:val="31"/>
  </w:num>
  <w:num w:numId="24">
    <w:abstractNumId w:val="12"/>
  </w:num>
  <w:num w:numId="25">
    <w:abstractNumId w:val="26"/>
  </w:num>
  <w:num w:numId="26">
    <w:abstractNumId w:val="30"/>
  </w:num>
  <w:num w:numId="27">
    <w:abstractNumId w:val="7"/>
  </w:num>
  <w:num w:numId="28">
    <w:abstractNumId w:val="27"/>
  </w:num>
  <w:num w:numId="29">
    <w:abstractNumId w:val="15"/>
  </w:num>
  <w:num w:numId="30">
    <w:abstractNumId w:val="18"/>
  </w:num>
  <w:num w:numId="31">
    <w:abstractNumId w:val="32"/>
  </w:num>
  <w:num w:numId="32">
    <w:abstractNumId w:val="5"/>
  </w:num>
  <w:num w:numId="33">
    <w:abstractNumId w:val="13"/>
  </w:num>
  <w:num w:numId="3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D7"/>
    <w:rsid w:val="00000692"/>
    <w:rsid w:val="000541DA"/>
    <w:rsid w:val="000E36F7"/>
    <w:rsid w:val="00110A9F"/>
    <w:rsid w:val="0013318E"/>
    <w:rsid w:val="001554B3"/>
    <w:rsid w:val="00167DBF"/>
    <w:rsid w:val="001951C7"/>
    <w:rsid w:val="001C22E3"/>
    <w:rsid w:val="001E5212"/>
    <w:rsid w:val="002918FD"/>
    <w:rsid w:val="00294BF9"/>
    <w:rsid w:val="00317AA6"/>
    <w:rsid w:val="003205C9"/>
    <w:rsid w:val="00337314"/>
    <w:rsid w:val="00383EDC"/>
    <w:rsid w:val="003E3B19"/>
    <w:rsid w:val="00424EDC"/>
    <w:rsid w:val="00447DF6"/>
    <w:rsid w:val="004D697D"/>
    <w:rsid w:val="004D6CFD"/>
    <w:rsid w:val="004E3AA5"/>
    <w:rsid w:val="005241B8"/>
    <w:rsid w:val="00564B4F"/>
    <w:rsid w:val="005A3E21"/>
    <w:rsid w:val="005B6FC7"/>
    <w:rsid w:val="005D11B6"/>
    <w:rsid w:val="005E0A37"/>
    <w:rsid w:val="005F068E"/>
    <w:rsid w:val="00614B48"/>
    <w:rsid w:val="00616B0F"/>
    <w:rsid w:val="00617724"/>
    <w:rsid w:val="0062229C"/>
    <w:rsid w:val="006255ED"/>
    <w:rsid w:val="006C18C1"/>
    <w:rsid w:val="006D0FD7"/>
    <w:rsid w:val="00710B38"/>
    <w:rsid w:val="007A2BCD"/>
    <w:rsid w:val="007A3F64"/>
    <w:rsid w:val="007B0890"/>
    <w:rsid w:val="007C6D09"/>
    <w:rsid w:val="007D2936"/>
    <w:rsid w:val="007F06FB"/>
    <w:rsid w:val="007F379D"/>
    <w:rsid w:val="0080138D"/>
    <w:rsid w:val="008131F8"/>
    <w:rsid w:val="00830E20"/>
    <w:rsid w:val="0083651F"/>
    <w:rsid w:val="008F2D5F"/>
    <w:rsid w:val="008F43C8"/>
    <w:rsid w:val="008F4425"/>
    <w:rsid w:val="008F68C6"/>
    <w:rsid w:val="00917ADF"/>
    <w:rsid w:val="00941FFE"/>
    <w:rsid w:val="0096547F"/>
    <w:rsid w:val="009823FF"/>
    <w:rsid w:val="009B31DB"/>
    <w:rsid w:val="009C5CB9"/>
    <w:rsid w:val="009C6A19"/>
    <w:rsid w:val="00A16BE0"/>
    <w:rsid w:val="00A33967"/>
    <w:rsid w:val="00A365A3"/>
    <w:rsid w:val="00A42BDE"/>
    <w:rsid w:val="00A844B8"/>
    <w:rsid w:val="00AB1155"/>
    <w:rsid w:val="00B4055F"/>
    <w:rsid w:val="00B51998"/>
    <w:rsid w:val="00B51C76"/>
    <w:rsid w:val="00B641BF"/>
    <w:rsid w:val="00C21B2F"/>
    <w:rsid w:val="00C21CA6"/>
    <w:rsid w:val="00C3043D"/>
    <w:rsid w:val="00C51011"/>
    <w:rsid w:val="00C735FB"/>
    <w:rsid w:val="00C92B72"/>
    <w:rsid w:val="00C957C4"/>
    <w:rsid w:val="00CA33F9"/>
    <w:rsid w:val="00CC2546"/>
    <w:rsid w:val="00CD4BD7"/>
    <w:rsid w:val="00D214EF"/>
    <w:rsid w:val="00D76C2F"/>
    <w:rsid w:val="00DE602E"/>
    <w:rsid w:val="00E077D6"/>
    <w:rsid w:val="00E3163E"/>
    <w:rsid w:val="00E36605"/>
    <w:rsid w:val="00E5391C"/>
    <w:rsid w:val="00E552E4"/>
    <w:rsid w:val="00E86CBC"/>
    <w:rsid w:val="00EA20CF"/>
    <w:rsid w:val="00EA6FF1"/>
    <w:rsid w:val="00EC41E6"/>
    <w:rsid w:val="00ED0E1B"/>
    <w:rsid w:val="00ED29E1"/>
    <w:rsid w:val="00F265AA"/>
    <w:rsid w:val="00F72CB9"/>
    <w:rsid w:val="00F90873"/>
    <w:rsid w:val="00FA0CA5"/>
    <w:rsid w:val="00FB3FD7"/>
    <w:rsid w:val="00FC42D6"/>
    <w:rsid w:val="00FD12B2"/>
    <w:rsid w:val="00F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4B636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B31DB"/>
    <w:rPr>
      <w:rFonts w:ascii="Arial Narrow" w:hAnsi="Arial Narrow"/>
      <w:sz w:val="22"/>
      <w:lang w:eastAsia="en-US"/>
    </w:rPr>
  </w:style>
  <w:style w:type="paragraph" w:styleId="berschrift1">
    <w:name w:val="heading 1"/>
    <w:aliases w:val="Header1"/>
    <w:basedOn w:val="Standard"/>
    <w:next w:val="Standard"/>
    <w:qFormat/>
    <w:rsid w:val="00710B38"/>
    <w:pPr>
      <w:numPr>
        <w:numId w:val="2"/>
      </w:numPr>
      <w:spacing w:before="320" w:after="160"/>
      <w:outlineLvl w:val="0"/>
    </w:pPr>
    <w:rPr>
      <w:b/>
      <w:bCs/>
      <w:noProof/>
      <w:sz w:val="28"/>
    </w:rPr>
  </w:style>
  <w:style w:type="paragraph" w:styleId="berschrift2">
    <w:name w:val="heading 2"/>
    <w:aliases w:val="Header2"/>
    <w:basedOn w:val="berschrift1"/>
    <w:next w:val="Text"/>
    <w:qFormat/>
    <w:rsid w:val="00710B38"/>
    <w:pPr>
      <w:keepNext/>
      <w:numPr>
        <w:ilvl w:val="1"/>
      </w:numPr>
      <w:outlineLvl w:val="1"/>
    </w:pPr>
    <w:rPr>
      <w:bCs w:val="0"/>
      <w:sz w:val="24"/>
    </w:rPr>
  </w:style>
  <w:style w:type="paragraph" w:styleId="berschrift3">
    <w:name w:val="heading 3"/>
    <w:aliases w:val="Header3"/>
    <w:basedOn w:val="Standard"/>
    <w:next w:val="Standard"/>
    <w:qFormat/>
    <w:rsid w:val="00710B38"/>
    <w:pPr>
      <w:keepNext/>
      <w:numPr>
        <w:ilvl w:val="2"/>
        <w:numId w:val="2"/>
      </w:numPr>
      <w:spacing w:before="320" w:after="1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710B38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710B38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710B38"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710B38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rsid w:val="00710B38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rsid w:val="00710B38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710B38"/>
    <w:rPr>
      <w:rFonts w:ascii="Arial Narrow" w:eastAsia="MS Mincho" w:hAnsi="Arial Narrow"/>
      <w:sz w:val="22"/>
      <w:lang w:eastAsia="en-US"/>
    </w:rPr>
  </w:style>
  <w:style w:type="paragraph" w:styleId="Untertitel">
    <w:name w:val="Subtitle"/>
    <w:basedOn w:val="Standard"/>
    <w:next w:val="Text"/>
    <w:qFormat/>
    <w:rsid w:val="00710B38"/>
    <w:pPr>
      <w:spacing w:after="560"/>
    </w:pPr>
    <w:rPr>
      <w:b/>
      <w:sz w:val="28"/>
    </w:rPr>
  </w:style>
  <w:style w:type="paragraph" w:customStyle="1" w:styleId="ListBul1">
    <w:name w:val="List Bul 1"/>
    <w:basedOn w:val="Text"/>
    <w:rsid w:val="00710B38"/>
    <w:pPr>
      <w:numPr>
        <w:numId w:val="4"/>
      </w:numPr>
    </w:pPr>
  </w:style>
  <w:style w:type="paragraph" w:customStyle="1" w:styleId="ListBul2">
    <w:name w:val="List Bul 2"/>
    <w:basedOn w:val="Text"/>
    <w:rsid w:val="00710B38"/>
    <w:pPr>
      <w:numPr>
        <w:numId w:val="5"/>
      </w:numPr>
    </w:pPr>
  </w:style>
  <w:style w:type="character" w:styleId="Funotenzeichen">
    <w:name w:val="footnote reference"/>
    <w:basedOn w:val="Absatzstandardschriftart"/>
    <w:semiHidden/>
    <w:rsid w:val="00710B38"/>
    <w:rPr>
      <w:rFonts w:ascii="Arial Narrow" w:hAnsi="Arial Narrow"/>
      <w:position w:val="6"/>
      <w:sz w:val="16"/>
    </w:rPr>
  </w:style>
  <w:style w:type="paragraph" w:styleId="Funotentext">
    <w:name w:val="footnote text"/>
    <w:aliases w:val="Footnote"/>
    <w:basedOn w:val="Standard"/>
    <w:semiHidden/>
    <w:rsid w:val="00710B38"/>
    <w:pPr>
      <w:keepNext/>
      <w:keepLines/>
      <w:widowControl w:val="0"/>
      <w:tabs>
        <w:tab w:val="left" w:pos="142"/>
      </w:tabs>
      <w:ind w:left="1871" w:hanging="142"/>
    </w:pPr>
    <w:rPr>
      <w:sz w:val="16"/>
    </w:rPr>
  </w:style>
  <w:style w:type="paragraph" w:styleId="Kopfzeile">
    <w:name w:val="header"/>
    <w:basedOn w:val="Standard"/>
    <w:link w:val="KopfzeileZeichen"/>
    <w:uiPriority w:val="99"/>
    <w:rsid w:val="00710B38"/>
    <w:pPr>
      <w:tabs>
        <w:tab w:val="center" w:pos="4536"/>
        <w:tab w:val="right" w:pos="9072"/>
      </w:tabs>
    </w:pPr>
    <w:rPr>
      <w:sz w:val="16"/>
    </w:rPr>
  </w:style>
  <w:style w:type="paragraph" w:styleId="Verzeichnis1">
    <w:name w:val="toc 1"/>
    <w:basedOn w:val="Text"/>
    <w:next w:val="Standard"/>
    <w:autoRedefine/>
    <w:semiHidden/>
    <w:rsid w:val="00710B38"/>
    <w:pPr>
      <w:tabs>
        <w:tab w:val="right" w:pos="9214"/>
      </w:tabs>
      <w:ind w:left="851" w:right="567" w:hanging="851"/>
    </w:pPr>
  </w:style>
  <w:style w:type="paragraph" w:styleId="Fuzeile">
    <w:name w:val="footer"/>
    <w:basedOn w:val="Standard"/>
    <w:link w:val="FuzeileZeichen"/>
    <w:uiPriority w:val="99"/>
    <w:rsid w:val="00710B38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basedOn w:val="Absatzstandardschriftart"/>
    <w:rsid w:val="00710B38"/>
    <w:rPr>
      <w:rFonts w:ascii="Arial Narrow" w:hAnsi="Arial Narrow"/>
    </w:rPr>
  </w:style>
  <w:style w:type="paragraph" w:styleId="Verzeichnis2">
    <w:name w:val="toc 2"/>
    <w:basedOn w:val="Text"/>
    <w:next w:val="Text"/>
    <w:autoRedefine/>
    <w:semiHidden/>
    <w:rsid w:val="00710B38"/>
    <w:pPr>
      <w:tabs>
        <w:tab w:val="right" w:pos="9214"/>
      </w:tabs>
      <w:ind w:left="1702" w:right="567" w:hanging="851"/>
    </w:pPr>
  </w:style>
  <w:style w:type="paragraph" w:styleId="Verzeichnis3">
    <w:name w:val="toc 3"/>
    <w:basedOn w:val="Standard"/>
    <w:next w:val="Standard"/>
    <w:autoRedefine/>
    <w:semiHidden/>
    <w:rsid w:val="00710B38"/>
    <w:pPr>
      <w:tabs>
        <w:tab w:val="right" w:pos="9214"/>
      </w:tabs>
      <w:ind w:left="2552" w:right="567" w:hanging="851"/>
    </w:pPr>
  </w:style>
  <w:style w:type="paragraph" w:styleId="Verzeichnis4">
    <w:name w:val="toc 4"/>
    <w:basedOn w:val="Standard"/>
    <w:next w:val="Standard"/>
    <w:semiHidden/>
    <w:rsid w:val="00710B38"/>
    <w:pPr>
      <w:tabs>
        <w:tab w:val="right" w:leader="dot" w:pos="9214"/>
      </w:tabs>
      <w:ind w:left="900"/>
    </w:pPr>
  </w:style>
  <w:style w:type="paragraph" w:styleId="Verzeichnis5">
    <w:name w:val="toc 5"/>
    <w:basedOn w:val="Standard"/>
    <w:next w:val="Standard"/>
    <w:semiHidden/>
    <w:rsid w:val="00710B38"/>
    <w:pPr>
      <w:tabs>
        <w:tab w:val="right" w:leader="dot" w:pos="9214"/>
      </w:tabs>
      <w:ind w:left="1200"/>
    </w:pPr>
  </w:style>
  <w:style w:type="paragraph" w:styleId="Verzeichnis6">
    <w:name w:val="toc 6"/>
    <w:basedOn w:val="Standard"/>
    <w:next w:val="Standard"/>
    <w:semiHidden/>
    <w:rsid w:val="00710B38"/>
    <w:pPr>
      <w:tabs>
        <w:tab w:val="right" w:leader="dot" w:pos="9214"/>
      </w:tabs>
      <w:ind w:left="1500"/>
    </w:pPr>
  </w:style>
  <w:style w:type="paragraph" w:styleId="Verzeichnis7">
    <w:name w:val="toc 7"/>
    <w:basedOn w:val="Standard"/>
    <w:next w:val="Standard"/>
    <w:semiHidden/>
    <w:rsid w:val="00710B38"/>
    <w:pPr>
      <w:tabs>
        <w:tab w:val="right" w:leader="dot" w:pos="9214"/>
      </w:tabs>
      <w:ind w:left="1800"/>
    </w:pPr>
  </w:style>
  <w:style w:type="paragraph" w:styleId="Verzeichnis8">
    <w:name w:val="toc 8"/>
    <w:basedOn w:val="Standard"/>
    <w:next w:val="Standard"/>
    <w:semiHidden/>
    <w:rsid w:val="00710B38"/>
    <w:pPr>
      <w:tabs>
        <w:tab w:val="right" w:leader="dot" w:pos="9214"/>
      </w:tabs>
      <w:ind w:left="2100"/>
    </w:pPr>
  </w:style>
  <w:style w:type="paragraph" w:styleId="Verzeichnis9">
    <w:name w:val="toc 9"/>
    <w:basedOn w:val="Standard"/>
    <w:next w:val="Standard"/>
    <w:semiHidden/>
    <w:rsid w:val="00710B38"/>
    <w:pPr>
      <w:tabs>
        <w:tab w:val="right" w:leader="dot" w:pos="9214"/>
      </w:tabs>
      <w:ind w:left="2400"/>
    </w:pPr>
  </w:style>
  <w:style w:type="paragraph" w:customStyle="1" w:styleId="ListDash2">
    <w:name w:val="List Dash 2"/>
    <w:basedOn w:val="Text"/>
    <w:rsid w:val="00710B38"/>
    <w:pPr>
      <w:numPr>
        <w:numId w:val="7"/>
      </w:numPr>
    </w:pPr>
  </w:style>
  <w:style w:type="paragraph" w:customStyle="1" w:styleId="unnumbHeader">
    <w:name w:val="unnumb Header"/>
    <w:basedOn w:val="Standard"/>
    <w:next w:val="Text"/>
    <w:rsid w:val="00710B38"/>
    <w:pPr>
      <w:spacing w:before="320" w:after="160"/>
    </w:pPr>
    <w:rPr>
      <w:b/>
    </w:rPr>
  </w:style>
  <w:style w:type="paragraph" w:customStyle="1" w:styleId="ListDash1">
    <w:name w:val="List Dash 1"/>
    <w:basedOn w:val="Text"/>
    <w:rsid w:val="00710B38"/>
    <w:pPr>
      <w:numPr>
        <w:numId w:val="6"/>
      </w:numPr>
    </w:pPr>
  </w:style>
  <w:style w:type="paragraph" w:customStyle="1" w:styleId="ListCont1">
    <w:name w:val="List Cont 1"/>
    <w:basedOn w:val="Text"/>
    <w:rsid w:val="00710B38"/>
    <w:pPr>
      <w:ind w:left="567"/>
    </w:pPr>
  </w:style>
  <w:style w:type="paragraph" w:customStyle="1" w:styleId="ListCont2">
    <w:name w:val="List Cont 2"/>
    <w:basedOn w:val="Text"/>
    <w:rsid w:val="00710B38"/>
    <w:pPr>
      <w:ind w:left="1134"/>
    </w:pPr>
  </w:style>
  <w:style w:type="paragraph" w:customStyle="1" w:styleId="ListNum1">
    <w:name w:val="List Num 1"/>
    <w:basedOn w:val="Text"/>
    <w:rsid w:val="00710B38"/>
    <w:pPr>
      <w:numPr>
        <w:numId w:val="11"/>
      </w:numPr>
    </w:pPr>
  </w:style>
  <w:style w:type="paragraph" w:customStyle="1" w:styleId="ListNum2">
    <w:name w:val="List Num 2"/>
    <w:basedOn w:val="Text"/>
    <w:rsid w:val="00710B38"/>
    <w:pPr>
      <w:numPr>
        <w:numId w:val="3"/>
      </w:numPr>
    </w:pPr>
  </w:style>
  <w:style w:type="paragraph" w:customStyle="1" w:styleId="TableCell">
    <w:name w:val="TableCell"/>
    <w:basedOn w:val="Text"/>
    <w:rsid w:val="00710B38"/>
    <w:pPr>
      <w:spacing w:before="40" w:after="40"/>
    </w:pPr>
  </w:style>
  <w:style w:type="paragraph" w:customStyle="1" w:styleId="ListBul1Last">
    <w:name w:val="List Bul 1 Last"/>
    <w:basedOn w:val="ListBul1"/>
    <w:rsid w:val="00710B38"/>
    <w:pPr>
      <w:spacing w:after="120"/>
      <w:ind w:left="568" w:hanging="284"/>
    </w:pPr>
  </w:style>
  <w:style w:type="paragraph" w:customStyle="1" w:styleId="ListBul2Last">
    <w:name w:val="List Bul 2 Last"/>
    <w:basedOn w:val="ListBul2"/>
    <w:rsid w:val="00710B38"/>
    <w:pPr>
      <w:spacing w:after="120"/>
      <w:ind w:left="1135" w:hanging="284"/>
    </w:pPr>
  </w:style>
  <w:style w:type="paragraph" w:styleId="NurText">
    <w:name w:val="Plain Text"/>
    <w:basedOn w:val="Standard"/>
    <w:rsid w:val="00710B38"/>
    <w:rPr>
      <w:rFonts w:ascii="Courier New" w:hAnsi="Courier New" w:cs="Courier New"/>
      <w:sz w:val="20"/>
      <w:lang w:val="en-US"/>
    </w:rPr>
  </w:style>
  <w:style w:type="paragraph" w:customStyle="1" w:styleId="docTitle">
    <w:name w:val="docTitle"/>
    <w:basedOn w:val="Standard"/>
    <w:rsid w:val="00A844B8"/>
    <w:pPr>
      <w:tabs>
        <w:tab w:val="right" w:pos="9356"/>
      </w:tabs>
      <w:spacing w:before="40" w:after="40"/>
    </w:pPr>
    <w:rPr>
      <w:rFonts w:eastAsia="MS Mincho"/>
      <w:b/>
      <w:bCs/>
      <w:sz w:val="36"/>
      <w:szCs w:val="36"/>
    </w:rPr>
  </w:style>
  <w:style w:type="paragraph" w:customStyle="1" w:styleId="ListNum2Last">
    <w:name w:val="List Num 2 Last"/>
    <w:basedOn w:val="ListNum2"/>
    <w:rsid w:val="00710B38"/>
    <w:pPr>
      <w:spacing w:after="120"/>
    </w:pPr>
  </w:style>
  <w:style w:type="paragraph" w:customStyle="1" w:styleId="ListDash1Last">
    <w:name w:val="List Dash 1 Last"/>
    <w:basedOn w:val="ListDash1"/>
    <w:rsid w:val="00710B38"/>
    <w:pPr>
      <w:spacing w:after="120"/>
      <w:ind w:left="568" w:hanging="284"/>
    </w:pPr>
  </w:style>
  <w:style w:type="paragraph" w:customStyle="1" w:styleId="ListDash3Last">
    <w:name w:val="List Dash 3 Last"/>
    <w:basedOn w:val="ListDash3"/>
    <w:rsid w:val="00710B38"/>
    <w:pPr>
      <w:spacing w:after="120"/>
    </w:pPr>
  </w:style>
  <w:style w:type="paragraph" w:customStyle="1" w:styleId="ListNum1Last">
    <w:name w:val="List Num 1 Last"/>
    <w:basedOn w:val="ListNum1"/>
    <w:rsid w:val="00710B38"/>
    <w:pPr>
      <w:spacing w:after="120"/>
    </w:pPr>
  </w:style>
  <w:style w:type="paragraph" w:customStyle="1" w:styleId="docDate">
    <w:name w:val="docDate"/>
    <w:basedOn w:val="Standard"/>
    <w:rsid w:val="00710B38"/>
    <w:pPr>
      <w:tabs>
        <w:tab w:val="right" w:pos="9214"/>
      </w:tabs>
    </w:pPr>
  </w:style>
  <w:style w:type="character" w:styleId="Link">
    <w:name w:val="Hyperlink"/>
    <w:basedOn w:val="Absatzstandardschriftart"/>
    <w:rsid w:val="00710B38"/>
    <w:rPr>
      <w:color w:val="0000FF"/>
      <w:u w:val="single"/>
    </w:rPr>
  </w:style>
  <w:style w:type="paragraph" w:customStyle="1" w:styleId="ListLet2">
    <w:name w:val="List Let 2"/>
    <w:basedOn w:val="Text"/>
    <w:rsid w:val="00710B38"/>
    <w:pPr>
      <w:numPr>
        <w:numId w:val="9"/>
      </w:numPr>
    </w:pPr>
  </w:style>
  <w:style w:type="paragraph" w:customStyle="1" w:styleId="ListDash3">
    <w:name w:val="List Dash 3"/>
    <w:basedOn w:val="Text"/>
    <w:rsid w:val="00710B38"/>
    <w:pPr>
      <w:numPr>
        <w:numId w:val="1"/>
      </w:numPr>
      <w:ind w:left="1702" w:hanging="284"/>
    </w:pPr>
  </w:style>
  <w:style w:type="paragraph" w:customStyle="1" w:styleId="ListLet2Last">
    <w:name w:val="List Let 2 Last"/>
    <w:basedOn w:val="ListLet2"/>
    <w:rsid w:val="00710B38"/>
    <w:pPr>
      <w:spacing w:after="120"/>
    </w:pPr>
  </w:style>
  <w:style w:type="paragraph" w:customStyle="1" w:styleId="ListDash2Last">
    <w:name w:val="List Dash 2 Last"/>
    <w:basedOn w:val="ListDash2"/>
    <w:rsid w:val="00710B38"/>
    <w:pPr>
      <w:spacing w:after="120"/>
      <w:ind w:left="1135" w:hanging="284"/>
    </w:pPr>
  </w:style>
  <w:style w:type="character" w:customStyle="1" w:styleId="TextChar">
    <w:name w:val="Text Char"/>
    <w:basedOn w:val="Absatzstandardschriftart"/>
    <w:rsid w:val="00710B38"/>
    <w:rPr>
      <w:rFonts w:ascii="Arial Narrow" w:eastAsia="MS Mincho" w:hAnsi="Arial Narrow"/>
      <w:sz w:val="22"/>
      <w:lang w:val="de-DE" w:eastAsia="en-US" w:bidi="ar-SA"/>
    </w:rPr>
  </w:style>
  <w:style w:type="character" w:customStyle="1" w:styleId="ListBul2Char">
    <w:name w:val="List Bul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customStyle="1" w:styleId="TextLast">
    <w:name w:val="Text Last"/>
    <w:basedOn w:val="Text"/>
    <w:rsid w:val="00710B38"/>
    <w:pPr>
      <w:spacing w:after="120"/>
    </w:pPr>
  </w:style>
  <w:style w:type="paragraph" w:customStyle="1" w:styleId="ListLet3">
    <w:name w:val="List Let 3"/>
    <w:basedOn w:val="Text"/>
    <w:rsid w:val="00710B38"/>
    <w:pPr>
      <w:numPr>
        <w:numId w:val="8"/>
      </w:numPr>
    </w:pPr>
  </w:style>
  <w:style w:type="paragraph" w:customStyle="1" w:styleId="ListLet3Last">
    <w:name w:val="List Let 3 Last"/>
    <w:basedOn w:val="ListLet3"/>
    <w:rsid w:val="00710B38"/>
    <w:pPr>
      <w:spacing w:after="120"/>
    </w:pPr>
    <w:rPr>
      <w:lang w:val="en-GB"/>
    </w:rPr>
  </w:style>
  <w:style w:type="paragraph" w:customStyle="1" w:styleId="ListCont3">
    <w:name w:val="List Cont 3"/>
    <w:basedOn w:val="Text"/>
    <w:rsid w:val="00710B38"/>
    <w:pPr>
      <w:ind w:left="1701"/>
    </w:pPr>
  </w:style>
  <w:style w:type="table" w:styleId="Tabellenraster">
    <w:name w:val="Table Grid"/>
    <w:basedOn w:val="NormaleTabelle"/>
    <w:rsid w:val="00AB1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fgabe">
    <w:name w:val="Aufgabe"/>
    <w:basedOn w:val="Text"/>
    <w:rsid w:val="00710B38"/>
    <w:pPr>
      <w:keepNext/>
      <w:pBdr>
        <w:bottom w:val="single" w:sz="4" w:space="1" w:color="auto"/>
      </w:pBdr>
      <w:spacing w:before="240" w:after="120"/>
      <w:jc w:val="center"/>
    </w:pPr>
    <w:rPr>
      <w:b/>
      <w:sz w:val="24"/>
      <w:szCs w:val="24"/>
    </w:rPr>
  </w:style>
  <w:style w:type="paragraph" w:customStyle="1" w:styleId="ListLet1">
    <w:name w:val="List Let 1"/>
    <w:basedOn w:val="Text"/>
    <w:rsid w:val="00710B38"/>
    <w:pPr>
      <w:numPr>
        <w:numId w:val="10"/>
      </w:numPr>
    </w:pPr>
  </w:style>
  <w:style w:type="paragraph" w:customStyle="1" w:styleId="ListLet1Last">
    <w:name w:val="List Let 1 Last"/>
    <w:basedOn w:val="ListLet1"/>
    <w:rsid w:val="00710B38"/>
    <w:pPr>
      <w:spacing w:after="120"/>
    </w:pPr>
  </w:style>
  <w:style w:type="paragraph" w:customStyle="1" w:styleId="Code">
    <w:name w:val="Code"/>
    <w:basedOn w:val="Text"/>
    <w:rsid w:val="00710B3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left="1134"/>
    </w:pPr>
    <w:rPr>
      <w:rFonts w:ascii="Courier New" w:hAnsi="Courier New"/>
      <w:sz w:val="18"/>
      <w:szCs w:val="18"/>
    </w:rPr>
  </w:style>
  <w:style w:type="character" w:customStyle="1" w:styleId="ListDash2Char">
    <w:name w:val="List Dash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styleId="Sprechblasentext">
    <w:name w:val="Balloon Text"/>
    <w:basedOn w:val="Standard"/>
    <w:link w:val="SprechblasentextZeichen"/>
    <w:rsid w:val="0080138D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rsid w:val="0080138D"/>
    <w:rPr>
      <w:rFonts w:ascii="Tahoma" w:hAnsi="Tahoma" w:cs="Tahoma"/>
      <w:sz w:val="16"/>
      <w:szCs w:val="16"/>
      <w:lang w:eastAsia="en-US"/>
    </w:rPr>
  </w:style>
  <w:style w:type="paragraph" w:styleId="KeinLeerraum">
    <w:name w:val="No Spacing"/>
    <w:link w:val="KeinLeerraumZeichen"/>
    <w:qFormat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eichen">
    <w:name w:val="Kein Leerraum Zeichen"/>
    <w:basedOn w:val="Absatzstandardschriftart"/>
    <w:link w:val="KeinLeerraum"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7B0890"/>
    <w:rPr>
      <w:rFonts w:ascii="Arial Narrow" w:hAnsi="Arial Narrow"/>
      <w:sz w:val="16"/>
      <w:lang w:eastAsia="en-US"/>
    </w:rPr>
  </w:style>
  <w:style w:type="character" w:customStyle="1" w:styleId="FuzeileZeichen">
    <w:name w:val="Fußzeile Zeichen"/>
    <w:basedOn w:val="Absatzstandardschriftart"/>
    <w:link w:val="Fuzeile"/>
    <w:uiPriority w:val="99"/>
    <w:rsid w:val="00A844B8"/>
    <w:rPr>
      <w:rFonts w:ascii="Arial Narrow" w:hAnsi="Arial Narrow"/>
      <w:lang w:eastAsia="en-US"/>
    </w:rPr>
  </w:style>
  <w:style w:type="paragraph" w:styleId="Textkrper2">
    <w:name w:val="Body Text 2"/>
    <w:basedOn w:val="Standard"/>
    <w:link w:val="Textkrper2Zeichen"/>
    <w:rsid w:val="008F2D5F"/>
    <w:pPr>
      <w:jc w:val="both"/>
    </w:pPr>
    <w:rPr>
      <w:rFonts w:ascii="Times New Roman" w:hAnsi="Times New Roman"/>
      <w:bCs/>
      <w:sz w:val="24"/>
      <w:lang w:eastAsia="de-DE"/>
    </w:rPr>
  </w:style>
  <w:style w:type="character" w:customStyle="1" w:styleId="Textkrper2Zeichen">
    <w:name w:val="Textkörper 2 Zeichen"/>
    <w:basedOn w:val="Absatzstandardschriftart"/>
    <w:link w:val="Textkrper2"/>
    <w:rsid w:val="008F2D5F"/>
    <w:rPr>
      <w:rFonts w:ascii="Times New Roman" w:hAnsi="Times New Roman"/>
      <w:bCs/>
      <w:sz w:val="24"/>
    </w:rPr>
  </w:style>
  <w:style w:type="table" w:styleId="HelleSchattierung-Akzent1">
    <w:name w:val="Light Shading Accent 1"/>
    <w:basedOn w:val="NormaleTabelle"/>
    <w:uiPriority w:val="60"/>
    <w:rsid w:val="0083651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E0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B31DB"/>
    <w:rPr>
      <w:rFonts w:ascii="Arial Narrow" w:hAnsi="Arial Narrow"/>
      <w:sz w:val="22"/>
      <w:lang w:eastAsia="en-US"/>
    </w:rPr>
  </w:style>
  <w:style w:type="paragraph" w:styleId="berschrift1">
    <w:name w:val="heading 1"/>
    <w:aliases w:val="Header1"/>
    <w:basedOn w:val="Standard"/>
    <w:next w:val="Standard"/>
    <w:qFormat/>
    <w:rsid w:val="00710B38"/>
    <w:pPr>
      <w:numPr>
        <w:numId w:val="2"/>
      </w:numPr>
      <w:spacing w:before="320" w:after="160"/>
      <w:outlineLvl w:val="0"/>
    </w:pPr>
    <w:rPr>
      <w:b/>
      <w:bCs/>
      <w:noProof/>
      <w:sz w:val="28"/>
    </w:rPr>
  </w:style>
  <w:style w:type="paragraph" w:styleId="berschrift2">
    <w:name w:val="heading 2"/>
    <w:aliases w:val="Header2"/>
    <w:basedOn w:val="berschrift1"/>
    <w:next w:val="Text"/>
    <w:qFormat/>
    <w:rsid w:val="00710B38"/>
    <w:pPr>
      <w:keepNext/>
      <w:numPr>
        <w:ilvl w:val="1"/>
      </w:numPr>
      <w:outlineLvl w:val="1"/>
    </w:pPr>
    <w:rPr>
      <w:bCs w:val="0"/>
      <w:sz w:val="24"/>
    </w:rPr>
  </w:style>
  <w:style w:type="paragraph" w:styleId="berschrift3">
    <w:name w:val="heading 3"/>
    <w:aliases w:val="Header3"/>
    <w:basedOn w:val="Standard"/>
    <w:next w:val="Standard"/>
    <w:qFormat/>
    <w:rsid w:val="00710B38"/>
    <w:pPr>
      <w:keepNext/>
      <w:numPr>
        <w:ilvl w:val="2"/>
        <w:numId w:val="2"/>
      </w:numPr>
      <w:spacing w:before="320" w:after="1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710B38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710B38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710B38"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710B38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rsid w:val="00710B38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rsid w:val="00710B38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710B38"/>
    <w:rPr>
      <w:rFonts w:ascii="Arial Narrow" w:eastAsia="MS Mincho" w:hAnsi="Arial Narrow"/>
      <w:sz w:val="22"/>
      <w:lang w:eastAsia="en-US"/>
    </w:rPr>
  </w:style>
  <w:style w:type="paragraph" w:styleId="Untertitel">
    <w:name w:val="Subtitle"/>
    <w:basedOn w:val="Standard"/>
    <w:next w:val="Text"/>
    <w:qFormat/>
    <w:rsid w:val="00710B38"/>
    <w:pPr>
      <w:spacing w:after="560"/>
    </w:pPr>
    <w:rPr>
      <w:b/>
      <w:sz w:val="28"/>
    </w:rPr>
  </w:style>
  <w:style w:type="paragraph" w:customStyle="1" w:styleId="ListBul1">
    <w:name w:val="List Bul 1"/>
    <w:basedOn w:val="Text"/>
    <w:rsid w:val="00710B38"/>
    <w:pPr>
      <w:numPr>
        <w:numId w:val="4"/>
      </w:numPr>
    </w:pPr>
  </w:style>
  <w:style w:type="paragraph" w:customStyle="1" w:styleId="ListBul2">
    <w:name w:val="List Bul 2"/>
    <w:basedOn w:val="Text"/>
    <w:rsid w:val="00710B38"/>
    <w:pPr>
      <w:numPr>
        <w:numId w:val="5"/>
      </w:numPr>
    </w:pPr>
  </w:style>
  <w:style w:type="character" w:styleId="Funotenzeichen">
    <w:name w:val="footnote reference"/>
    <w:basedOn w:val="Absatzstandardschriftart"/>
    <w:semiHidden/>
    <w:rsid w:val="00710B38"/>
    <w:rPr>
      <w:rFonts w:ascii="Arial Narrow" w:hAnsi="Arial Narrow"/>
      <w:position w:val="6"/>
      <w:sz w:val="16"/>
    </w:rPr>
  </w:style>
  <w:style w:type="paragraph" w:styleId="Funotentext">
    <w:name w:val="footnote text"/>
    <w:aliases w:val="Footnote"/>
    <w:basedOn w:val="Standard"/>
    <w:semiHidden/>
    <w:rsid w:val="00710B38"/>
    <w:pPr>
      <w:keepNext/>
      <w:keepLines/>
      <w:widowControl w:val="0"/>
      <w:tabs>
        <w:tab w:val="left" w:pos="142"/>
      </w:tabs>
      <w:ind w:left="1871" w:hanging="142"/>
    </w:pPr>
    <w:rPr>
      <w:sz w:val="16"/>
    </w:rPr>
  </w:style>
  <w:style w:type="paragraph" w:styleId="Kopfzeile">
    <w:name w:val="header"/>
    <w:basedOn w:val="Standard"/>
    <w:link w:val="KopfzeileZeichen"/>
    <w:uiPriority w:val="99"/>
    <w:rsid w:val="00710B38"/>
    <w:pPr>
      <w:tabs>
        <w:tab w:val="center" w:pos="4536"/>
        <w:tab w:val="right" w:pos="9072"/>
      </w:tabs>
    </w:pPr>
    <w:rPr>
      <w:sz w:val="16"/>
    </w:rPr>
  </w:style>
  <w:style w:type="paragraph" w:styleId="Verzeichnis1">
    <w:name w:val="toc 1"/>
    <w:basedOn w:val="Text"/>
    <w:next w:val="Standard"/>
    <w:autoRedefine/>
    <w:semiHidden/>
    <w:rsid w:val="00710B38"/>
    <w:pPr>
      <w:tabs>
        <w:tab w:val="right" w:pos="9214"/>
      </w:tabs>
      <w:ind w:left="851" w:right="567" w:hanging="851"/>
    </w:pPr>
  </w:style>
  <w:style w:type="paragraph" w:styleId="Fuzeile">
    <w:name w:val="footer"/>
    <w:basedOn w:val="Standard"/>
    <w:link w:val="FuzeileZeichen"/>
    <w:uiPriority w:val="99"/>
    <w:rsid w:val="00710B38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basedOn w:val="Absatzstandardschriftart"/>
    <w:rsid w:val="00710B38"/>
    <w:rPr>
      <w:rFonts w:ascii="Arial Narrow" w:hAnsi="Arial Narrow"/>
    </w:rPr>
  </w:style>
  <w:style w:type="paragraph" w:styleId="Verzeichnis2">
    <w:name w:val="toc 2"/>
    <w:basedOn w:val="Text"/>
    <w:next w:val="Text"/>
    <w:autoRedefine/>
    <w:semiHidden/>
    <w:rsid w:val="00710B38"/>
    <w:pPr>
      <w:tabs>
        <w:tab w:val="right" w:pos="9214"/>
      </w:tabs>
      <w:ind w:left="1702" w:right="567" w:hanging="851"/>
    </w:pPr>
  </w:style>
  <w:style w:type="paragraph" w:styleId="Verzeichnis3">
    <w:name w:val="toc 3"/>
    <w:basedOn w:val="Standard"/>
    <w:next w:val="Standard"/>
    <w:autoRedefine/>
    <w:semiHidden/>
    <w:rsid w:val="00710B38"/>
    <w:pPr>
      <w:tabs>
        <w:tab w:val="right" w:pos="9214"/>
      </w:tabs>
      <w:ind w:left="2552" w:right="567" w:hanging="851"/>
    </w:pPr>
  </w:style>
  <w:style w:type="paragraph" w:styleId="Verzeichnis4">
    <w:name w:val="toc 4"/>
    <w:basedOn w:val="Standard"/>
    <w:next w:val="Standard"/>
    <w:semiHidden/>
    <w:rsid w:val="00710B38"/>
    <w:pPr>
      <w:tabs>
        <w:tab w:val="right" w:leader="dot" w:pos="9214"/>
      </w:tabs>
      <w:ind w:left="900"/>
    </w:pPr>
  </w:style>
  <w:style w:type="paragraph" w:styleId="Verzeichnis5">
    <w:name w:val="toc 5"/>
    <w:basedOn w:val="Standard"/>
    <w:next w:val="Standard"/>
    <w:semiHidden/>
    <w:rsid w:val="00710B38"/>
    <w:pPr>
      <w:tabs>
        <w:tab w:val="right" w:leader="dot" w:pos="9214"/>
      </w:tabs>
      <w:ind w:left="1200"/>
    </w:pPr>
  </w:style>
  <w:style w:type="paragraph" w:styleId="Verzeichnis6">
    <w:name w:val="toc 6"/>
    <w:basedOn w:val="Standard"/>
    <w:next w:val="Standard"/>
    <w:semiHidden/>
    <w:rsid w:val="00710B38"/>
    <w:pPr>
      <w:tabs>
        <w:tab w:val="right" w:leader="dot" w:pos="9214"/>
      </w:tabs>
      <w:ind w:left="1500"/>
    </w:pPr>
  </w:style>
  <w:style w:type="paragraph" w:styleId="Verzeichnis7">
    <w:name w:val="toc 7"/>
    <w:basedOn w:val="Standard"/>
    <w:next w:val="Standard"/>
    <w:semiHidden/>
    <w:rsid w:val="00710B38"/>
    <w:pPr>
      <w:tabs>
        <w:tab w:val="right" w:leader="dot" w:pos="9214"/>
      </w:tabs>
      <w:ind w:left="1800"/>
    </w:pPr>
  </w:style>
  <w:style w:type="paragraph" w:styleId="Verzeichnis8">
    <w:name w:val="toc 8"/>
    <w:basedOn w:val="Standard"/>
    <w:next w:val="Standard"/>
    <w:semiHidden/>
    <w:rsid w:val="00710B38"/>
    <w:pPr>
      <w:tabs>
        <w:tab w:val="right" w:leader="dot" w:pos="9214"/>
      </w:tabs>
      <w:ind w:left="2100"/>
    </w:pPr>
  </w:style>
  <w:style w:type="paragraph" w:styleId="Verzeichnis9">
    <w:name w:val="toc 9"/>
    <w:basedOn w:val="Standard"/>
    <w:next w:val="Standard"/>
    <w:semiHidden/>
    <w:rsid w:val="00710B38"/>
    <w:pPr>
      <w:tabs>
        <w:tab w:val="right" w:leader="dot" w:pos="9214"/>
      </w:tabs>
      <w:ind w:left="2400"/>
    </w:pPr>
  </w:style>
  <w:style w:type="paragraph" w:customStyle="1" w:styleId="ListDash2">
    <w:name w:val="List Dash 2"/>
    <w:basedOn w:val="Text"/>
    <w:rsid w:val="00710B38"/>
    <w:pPr>
      <w:numPr>
        <w:numId w:val="7"/>
      </w:numPr>
    </w:pPr>
  </w:style>
  <w:style w:type="paragraph" w:customStyle="1" w:styleId="unnumbHeader">
    <w:name w:val="unnumb Header"/>
    <w:basedOn w:val="Standard"/>
    <w:next w:val="Text"/>
    <w:rsid w:val="00710B38"/>
    <w:pPr>
      <w:spacing w:before="320" w:after="160"/>
    </w:pPr>
    <w:rPr>
      <w:b/>
    </w:rPr>
  </w:style>
  <w:style w:type="paragraph" w:customStyle="1" w:styleId="ListDash1">
    <w:name w:val="List Dash 1"/>
    <w:basedOn w:val="Text"/>
    <w:rsid w:val="00710B38"/>
    <w:pPr>
      <w:numPr>
        <w:numId w:val="6"/>
      </w:numPr>
    </w:pPr>
  </w:style>
  <w:style w:type="paragraph" w:customStyle="1" w:styleId="ListCont1">
    <w:name w:val="List Cont 1"/>
    <w:basedOn w:val="Text"/>
    <w:rsid w:val="00710B38"/>
    <w:pPr>
      <w:ind w:left="567"/>
    </w:pPr>
  </w:style>
  <w:style w:type="paragraph" w:customStyle="1" w:styleId="ListCont2">
    <w:name w:val="List Cont 2"/>
    <w:basedOn w:val="Text"/>
    <w:rsid w:val="00710B38"/>
    <w:pPr>
      <w:ind w:left="1134"/>
    </w:pPr>
  </w:style>
  <w:style w:type="paragraph" w:customStyle="1" w:styleId="ListNum1">
    <w:name w:val="List Num 1"/>
    <w:basedOn w:val="Text"/>
    <w:rsid w:val="00710B38"/>
    <w:pPr>
      <w:numPr>
        <w:numId w:val="11"/>
      </w:numPr>
    </w:pPr>
  </w:style>
  <w:style w:type="paragraph" w:customStyle="1" w:styleId="ListNum2">
    <w:name w:val="List Num 2"/>
    <w:basedOn w:val="Text"/>
    <w:rsid w:val="00710B38"/>
    <w:pPr>
      <w:numPr>
        <w:numId w:val="3"/>
      </w:numPr>
    </w:pPr>
  </w:style>
  <w:style w:type="paragraph" w:customStyle="1" w:styleId="TableCell">
    <w:name w:val="TableCell"/>
    <w:basedOn w:val="Text"/>
    <w:rsid w:val="00710B38"/>
    <w:pPr>
      <w:spacing w:before="40" w:after="40"/>
    </w:pPr>
  </w:style>
  <w:style w:type="paragraph" w:customStyle="1" w:styleId="ListBul1Last">
    <w:name w:val="List Bul 1 Last"/>
    <w:basedOn w:val="ListBul1"/>
    <w:rsid w:val="00710B38"/>
    <w:pPr>
      <w:spacing w:after="120"/>
      <w:ind w:left="568" w:hanging="284"/>
    </w:pPr>
  </w:style>
  <w:style w:type="paragraph" w:customStyle="1" w:styleId="ListBul2Last">
    <w:name w:val="List Bul 2 Last"/>
    <w:basedOn w:val="ListBul2"/>
    <w:rsid w:val="00710B38"/>
    <w:pPr>
      <w:spacing w:after="120"/>
      <w:ind w:left="1135" w:hanging="284"/>
    </w:pPr>
  </w:style>
  <w:style w:type="paragraph" w:styleId="NurText">
    <w:name w:val="Plain Text"/>
    <w:basedOn w:val="Standard"/>
    <w:rsid w:val="00710B38"/>
    <w:rPr>
      <w:rFonts w:ascii="Courier New" w:hAnsi="Courier New" w:cs="Courier New"/>
      <w:sz w:val="20"/>
      <w:lang w:val="en-US"/>
    </w:rPr>
  </w:style>
  <w:style w:type="paragraph" w:customStyle="1" w:styleId="docTitle">
    <w:name w:val="docTitle"/>
    <w:basedOn w:val="Standard"/>
    <w:rsid w:val="00A844B8"/>
    <w:pPr>
      <w:tabs>
        <w:tab w:val="right" w:pos="9356"/>
      </w:tabs>
      <w:spacing w:before="40" w:after="40"/>
    </w:pPr>
    <w:rPr>
      <w:rFonts w:eastAsia="MS Mincho"/>
      <w:b/>
      <w:bCs/>
      <w:sz w:val="36"/>
      <w:szCs w:val="36"/>
    </w:rPr>
  </w:style>
  <w:style w:type="paragraph" w:customStyle="1" w:styleId="ListNum2Last">
    <w:name w:val="List Num 2 Last"/>
    <w:basedOn w:val="ListNum2"/>
    <w:rsid w:val="00710B38"/>
    <w:pPr>
      <w:spacing w:after="120"/>
    </w:pPr>
  </w:style>
  <w:style w:type="paragraph" w:customStyle="1" w:styleId="ListDash1Last">
    <w:name w:val="List Dash 1 Last"/>
    <w:basedOn w:val="ListDash1"/>
    <w:rsid w:val="00710B38"/>
    <w:pPr>
      <w:spacing w:after="120"/>
      <w:ind w:left="568" w:hanging="284"/>
    </w:pPr>
  </w:style>
  <w:style w:type="paragraph" w:customStyle="1" w:styleId="ListDash3Last">
    <w:name w:val="List Dash 3 Last"/>
    <w:basedOn w:val="ListDash3"/>
    <w:rsid w:val="00710B38"/>
    <w:pPr>
      <w:spacing w:after="120"/>
    </w:pPr>
  </w:style>
  <w:style w:type="paragraph" w:customStyle="1" w:styleId="ListNum1Last">
    <w:name w:val="List Num 1 Last"/>
    <w:basedOn w:val="ListNum1"/>
    <w:rsid w:val="00710B38"/>
    <w:pPr>
      <w:spacing w:after="120"/>
    </w:pPr>
  </w:style>
  <w:style w:type="paragraph" w:customStyle="1" w:styleId="docDate">
    <w:name w:val="docDate"/>
    <w:basedOn w:val="Standard"/>
    <w:rsid w:val="00710B38"/>
    <w:pPr>
      <w:tabs>
        <w:tab w:val="right" w:pos="9214"/>
      </w:tabs>
    </w:pPr>
  </w:style>
  <w:style w:type="character" w:styleId="Link">
    <w:name w:val="Hyperlink"/>
    <w:basedOn w:val="Absatzstandardschriftart"/>
    <w:rsid w:val="00710B38"/>
    <w:rPr>
      <w:color w:val="0000FF"/>
      <w:u w:val="single"/>
    </w:rPr>
  </w:style>
  <w:style w:type="paragraph" w:customStyle="1" w:styleId="ListLet2">
    <w:name w:val="List Let 2"/>
    <w:basedOn w:val="Text"/>
    <w:rsid w:val="00710B38"/>
    <w:pPr>
      <w:numPr>
        <w:numId w:val="9"/>
      </w:numPr>
    </w:pPr>
  </w:style>
  <w:style w:type="paragraph" w:customStyle="1" w:styleId="ListDash3">
    <w:name w:val="List Dash 3"/>
    <w:basedOn w:val="Text"/>
    <w:rsid w:val="00710B38"/>
    <w:pPr>
      <w:numPr>
        <w:numId w:val="1"/>
      </w:numPr>
      <w:ind w:left="1702" w:hanging="284"/>
    </w:pPr>
  </w:style>
  <w:style w:type="paragraph" w:customStyle="1" w:styleId="ListLet2Last">
    <w:name w:val="List Let 2 Last"/>
    <w:basedOn w:val="ListLet2"/>
    <w:rsid w:val="00710B38"/>
    <w:pPr>
      <w:spacing w:after="120"/>
    </w:pPr>
  </w:style>
  <w:style w:type="paragraph" w:customStyle="1" w:styleId="ListDash2Last">
    <w:name w:val="List Dash 2 Last"/>
    <w:basedOn w:val="ListDash2"/>
    <w:rsid w:val="00710B38"/>
    <w:pPr>
      <w:spacing w:after="120"/>
      <w:ind w:left="1135" w:hanging="284"/>
    </w:pPr>
  </w:style>
  <w:style w:type="character" w:customStyle="1" w:styleId="TextChar">
    <w:name w:val="Text Char"/>
    <w:basedOn w:val="Absatzstandardschriftart"/>
    <w:rsid w:val="00710B38"/>
    <w:rPr>
      <w:rFonts w:ascii="Arial Narrow" w:eastAsia="MS Mincho" w:hAnsi="Arial Narrow"/>
      <w:sz w:val="22"/>
      <w:lang w:val="de-DE" w:eastAsia="en-US" w:bidi="ar-SA"/>
    </w:rPr>
  </w:style>
  <w:style w:type="character" w:customStyle="1" w:styleId="ListBul2Char">
    <w:name w:val="List Bul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customStyle="1" w:styleId="TextLast">
    <w:name w:val="Text Last"/>
    <w:basedOn w:val="Text"/>
    <w:rsid w:val="00710B38"/>
    <w:pPr>
      <w:spacing w:after="120"/>
    </w:pPr>
  </w:style>
  <w:style w:type="paragraph" w:customStyle="1" w:styleId="ListLet3">
    <w:name w:val="List Let 3"/>
    <w:basedOn w:val="Text"/>
    <w:rsid w:val="00710B38"/>
    <w:pPr>
      <w:numPr>
        <w:numId w:val="8"/>
      </w:numPr>
    </w:pPr>
  </w:style>
  <w:style w:type="paragraph" w:customStyle="1" w:styleId="ListLet3Last">
    <w:name w:val="List Let 3 Last"/>
    <w:basedOn w:val="ListLet3"/>
    <w:rsid w:val="00710B38"/>
    <w:pPr>
      <w:spacing w:after="120"/>
    </w:pPr>
    <w:rPr>
      <w:lang w:val="en-GB"/>
    </w:rPr>
  </w:style>
  <w:style w:type="paragraph" w:customStyle="1" w:styleId="ListCont3">
    <w:name w:val="List Cont 3"/>
    <w:basedOn w:val="Text"/>
    <w:rsid w:val="00710B38"/>
    <w:pPr>
      <w:ind w:left="1701"/>
    </w:pPr>
  </w:style>
  <w:style w:type="table" w:styleId="Tabellenraster">
    <w:name w:val="Table Grid"/>
    <w:basedOn w:val="NormaleTabelle"/>
    <w:rsid w:val="00AB1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fgabe">
    <w:name w:val="Aufgabe"/>
    <w:basedOn w:val="Text"/>
    <w:rsid w:val="00710B38"/>
    <w:pPr>
      <w:keepNext/>
      <w:pBdr>
        <w:bottom w:val="single" w:sz="4" w:space="1" w:color="auto"/>
      </w:pBdr>
      <w:spacing w:before="240" w:after="120"/>
      <w:jc w:val="center"/>
    </w:pPr>
    <w:rPr>
      <w:b/>
      <w:sz w:val="24"/>
      <w:szCs w:val="24"/>
    </w:rPr>
  </w:style>
  <w:style w:type="paragraph" w:customStyle="1" w:styleId="ListLet1">
    <w:name w:val="List Let 1"/>
    <w:basedOn w:val="Text"/>
    <w:rsid w:val="00710B38"/>
    <w:pPr>
      <w:numPr>
        <w:numId w:val="10"/>
      </w:numPr>
    </w:pPr>
  </w:style>
  <w:style w:type="paragraph" w:customStyle="1" w:styleId="ListLet1Last">
    <w:name w:val="List Let 1 Last"/>
    <w:basedOn w:val="ListLet1"/>
    <w:rsid w:val="00710B38"/>
    <w:pPr>
      <w:spacing w:after="120"/>
    </w:pPr>
  </w:style>
  <w:style w:type="paragraph" w:customStyle="1" w:styleId="Code">
    <w:name w:val="Code"/>
    <w:basedOn w:val="Text"/>
    <w:rsid w:val="00710B3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left="1134"/>
    </w:pPr>
    <w:rPr>
      <w:rFonts w:ascii="Courier New" w:hAnsi="Courier New"/>
      <w:sz w:val="18"/>
      <w:szCs w:val="18"/>
    </w:rPr>
  </w:style>
  <w:style w:type="character" w:customStyle="1" w:styleId="ListDash2Char">
    <w:name w:val="List Dash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styleId="Sprechblasentext">
    <w:name w:val="Balloon Text"/>
    <w:basedOn w:val="Standard"/>
    <w:link w:val="SprechblasentextZeichen"/>
    <w:rsid w:val="0080138D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rsid w:val="0080138D"/>
    <w:rPr>
      <w:rFonts w:ascii="Tahoma" w:hAnsi="Tahoma" w:cs="Tahoma"/>
      <w:sz w:val="16"/>
      <w:szCs w:val="16"/>
      <w:lang w:eastAsia="en-US"/>
    </w:rPr>
  </w:style>
  <w:style w:type="paragraph" w:styleId="KeinLeerraum">
    <w:name w:val="No Spacing"/>
    <w:link w:val="KeinLeerraumZeichen"/>
    <w:qFormat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eichen">
    <w:name w:val="Kein Leerraum Zeichen"/>
    <w:basedOn w:val="Absatzstandardschriftart"/>
    <w:link w:val="KeinLeerraum"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7B0890"/>
    <w:rPr>
      <w:rFonts w:ascii="Arial Narrow" w:hAnsi="Arial Narrow"/>
      <w:sz w:val="16"/>
      <w:lang w:eastAsia="en-US"/>
    </w:rPr>
  </w:style>
  <w:style w:type="character" w:customStyle="1" w:styleId="FuzeileZeichen">
    <w:name w:val="Fußzeile Zeichen"/>
    <w:basedOn w:val="Absatzstandardschriftart"/>
    <w:link w:val="Fuzeile"/>
    <w:uiPriority w:val="99"/>
    <w:rsid w:val="00A844B8"/>
    <w:rPr>
      <w:rFonts w:ascii="Arial Narrow" w:hAnsi="Arial Narrow"/>
      <w:lang w:eastAsia="en-US"/>
    </w:rPr>
  </w:style>
  <w:style w:type="paragraph" w:styleId="Textkrper2">
    <w:name w:val="Body Text 2"/>
    <w:basedOn w:val="Standard"/>
    <w:link w:val="Textkrper2Zeichen"/>
    <w:rsid w:val="008F2D5F"/>
    <w:pPr>
      <w:jc w:val="both"/>
    </w:pPr>
    <w:rPr>
      <w:rFonts w:ascii="Times New Roman" w:hAnsi="Times New Roman"/>
      <w:bCs/>
      <w:sz w:val="24"/>
      <w:lang w:eastAsia="de-DE"/>
    </w:rPr>
  </w:style>
  <w:style w:type="character" w:customStyle="1" w:styleId="Textkrper2Zeichen">
    <w:name w:val="Textkörper 2 Zeichen"/>
    <w:basedOn w:val="Absatzstandardschriftart"/>
    <w:link w:val="Textkrper2"/>
    <w:rsid w:val="008F2D5F"/>
    <w:rPr>
      <w:rFonts w:ascii="Times New Roman" w:hAnsi="Times New Roman"/>
      <w:bCs/>
      <w:sz w:val="24"/>
    </w:rPr>
  </w:style>
  <w:style w:type="table" w:styleId="HelleSchattierung-Akzent1">
    <w:name w:val="Light Shading Accent 1"/>
    <w:basedOn w:val="NormaleTabelle"/>
    <w:uiPriority w:val="60"/>
    <w:rsid w:val="0083651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E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3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jk\Anwendungsdaten\Microsoft\Templates\pjk%20Repor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7488BE-DD45-4D41-A070-F3F4A77C7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\Dokumente und Einstellungen\pjk\Anwendungsdaten\Microsoft\Templates\pjk Report.dot</Template>
  <TotalTime>0</TotalTime>
  <Pages>4</Pages>
  <Words>366</Words>
  <Characters>2307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[Geben Sie den Dokumenttitel ein]</vt:lpstr>
    </vt:vector>
  </TitlesOfParts>
  <Company>Fraunhofer IESE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[Geben Sie den Dokumenttitel ein]</dc:title>
  <dc:creator>Peter Kaiser</dc:creator>
  <cp:lastModifiedBy>Dominik Feininger</cp:lastModifiedBy>
  <cp:revision>5</cp:revision>
  <cp:lastPrinted>2011-11-04T19:02:00Z</cp:lastPrinted>
  <dcterms:created xsi:type="dcterms:W3CDTF">2012-02-22T11:12:00Z</dcterms:created>
  <dcterms:modified xsi:type="dcterms:W3CDTF">2012-02-22T12:15:00Z</dcterms:modified>
</cp:coreProperties>
</file>